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D351" w14:textId="3A95C063" w:rsidR="00F61AA0" w:rsidRPr="000C5AB7" w:rsidRDefault="00F61AA0" w:rsidP="00AF2E7E">
      <w:pPr>
        <w:pStyle w:val="Ttulo"/>
        <w:tabs>
          <w:tab w:val="left" w:pos="5556"/>
        </w:tabs>
        <w:ind w:right="-1"/>
        <w:rPr>
          <w:lang w:val="pt-BR"/>
        </w:rPr>
      </w:pPr>
      <w:bookmarkStart w:id="0" w:name="_Toc531262800"/>
      <w:bookmarkStart w:id="1" w:name="_Toc531262920"/>
      <w:bookmarkStart w:id="2" w:name="_Toc531263004"/>
      <w:bookmarkStart w:id="3" w:name="_Toc531263792"/>
      <w:bookmarkStart w:id="4" w:name="_Toc47434350"/>
      <w:bookmarkStart w:id="5" w:name="_Toc49115140"/>
      <w:bookmarkStart w:id="6" w:name="_Toc49198699"/>
      <w:bookmarkStart w:id="7" w:name="_Toc386117270"/>
      <w:bookmarkStart w:id="8" w:name="_Toc386117477"/>
      <w:r w:rsidRPr="000C5AB7">
        <w:rPr>
          <w:lang w:val="pt-BR"/>
        </w:rPr>
        <w:t>Projeto Teste</w:t>
      </w:r>
    </w:p>
    <w:p w14:paraId="661BA83C" w14:textId="77777777" w:rsidR="00F61AA0" w:rsidRPr="000C5AB7" w:rsidRDefault="00F61AA0" w:rsidP="00AF2E7E">
      <w:pPr>
        <w:pStyle w:val="Subttulo"/>
        <w:ind w:right="-1"/>
        <w:rPr>
          <w:i w:val="0"/>
          <w:lang w:val="pt-BR"/>
        </w:rPr>
      </w:pPr>
      <w:r w:rsidRPr="000C5AB7">
        <w:rPr>
          <w:lang w:val="pt-BR"/>
        </w:rPr>
        <w:t>Desenvolvimento de Aplicativos Móveis</w:t>
      </w:r>
    </w:p>
    <w:p w14:paraId="4E11FAFC" w14:textId="77777777" w:rsidR="00F61AA0" w:rsidRPr="000C5AB7" w:rsidRDefault="00F61AA0" w:rsidP="00F61AA0"/>
    <w:p w14:paraId="22D672AF" w14:textId="77777777" w:rsidR="00F61AA0" w:rsidRPr="000C5AB7" w:rsidRDefault="00F61AA0" w:rsidP="00F61AA0">
      <w:pPr>
        <w:jc w:val="right"/>
      </w:pPr>
    </w:p>
    <w:p w14:paraId="17FA74F3" w14:textId="77777777" w:rsidR="00F61AA0" w:rsidRPr="000C5AB7" w:rsidRDefault="00F61AA0" w:rsidP="00F61AA0">
      <w:pPr>
        <w:jc w:val="right"/>
      </w:pPr>
    </w:p>
    <w:p w14:paraId="7E654BCA" w14:textId="77777777" w:rsidR="00F61AA0" w:rsidRPr="000C5AB7" w:rsidRDefault="00F61AA0" w:rsidP="00F61AA0"/>
    <w:p w14:paraId="0F198975" w14:textId="77777777" w:rsidR="00F61AA0" w:rsidRPr="000C5AB7" w:rsidRDefault="00F61AA0" w:rsidP="00F61AA0"/>
    <w:p w14:paraId="61BB17C2" w14:textId="77777777" w:rsidR="00F61AA0" w:rsidRPr="000C5AB7" w:rsidRDefault="00F61AA0" w:rsidP="00F61AA0"/>
    <w:p w14:paraId="618B478A" w14:textId="77777777" w:rsidR="00F61AA0" w:rsidRPr="000C5AB7" w:rsidRDefault="00F61AA0" w:rsidP="00F61AA0"/>
    <w:p w14:paraId="37445FB6" w14:textId="77777777" w:rsidR="00F61AA0" w:rsidRPr="000C5AB7" w:rsidRDefault="00F61AA0" w:rsidP="00F61AA0"/>
    <w:p w14:paraId="55189624" w14:textId="77777777" w:rsidR="00F61AA0" w:rsidRPr="000C5AB7" w:rsidRDefault="00F61AA0" w:rsidP="00F61AA0"/>
    <w:p w14:paraId="2B44D8CB" w14:textId="77777777" w:rsidR="00F61AA0" w:rsidRPr="000C5AB7" w:rsidRDefault="00F61AA0" w:rsidP="00F61AA0"/>
    <w:p w14:paraId="0B3DA4F0" w14:textId="77777777" w:rsidR="00F61AA0" w:rsidRPr="000C5AB7" w:rsidRDefault="00F61AA0" w:rsidP="00F61AA0"/>
    <w:p w14:paraId="56ED3FB6" w14:textId="77777777" w:rsidR="00F61AA0" w:rsidRPr="000C5AB7" w:rsidRDefault="00F61AA0" w:rsidP="00F61AA0"/>
    <w:p w14:paraId="66B20F9E" w14:textId="77777777" w:rsidR="00F61AA0" w:rsidRPr="000C5AB7" w:rsidRDefault="00F61AA0" w:rsidP="00F61AA0"/>
    <w:p w14:paraId="580E0CD2" w14:textId="77777777" w:rsidR="00F61AA0" w:rsidRPr="000C5AB7" w:rsidRDefault="00F61AA0" w:rsidP="00F61AA0"/>
    <w:p w14:paraId="2E0EA7C3" w14:textId="77777777" w:rsidR="00F61AA0" w:rsidRPr="000C5AB7" w:rsidRDefault="00F61AA0" w:rsidP="00F61AA0"/>
    <w:p w14:paraId="0346A4A8" w14:textId="77777777" w:rsidR="00F61AA0" w:rsidRPr="000C5AB7" w:rsidRDefault="00F61AA0" w:rsidP="00F61AA0"/>
    <w:p w14:paraId="48277914" w14:textId="77777777" w:rsidR="00F61AA0" w:rsidRPr="000C5AB7" w:rsidRDefault="00F61AA0" w:rsidP="00F61AA0"/>
    <w:p w14:paraId="2D5CC903" w14:textId="77777777" w:rsidR="00F61AA0" w:rsidRPr="000C5AB7" w:rsidRDefault="00F61AA0" w:rsidP="00F61AA0"/>
    <w:p w14:paraId="5B985347" w14:textId="77777777" w:rsidR="00F61AA0" w:rsidRPr="000C5AB7" w:rsidRDefault="00F61AA0" w:rsidP="00F61AA0"/>
    <w:p w14:paraId="7DBFA6CD" w14:textId="77777777" w:rsidR="00F61AA0" w:rsidRPr="000C5AB7" w:rsidRDefault="00F61AA0" w:rsidP="00F61AA0"/>
    <w:p w14:paraId="3C6F08C6" w14:textId="77777777" w:rsidR="00F61AA0" w:rsidRPr="000C5AB7" w:rsidRDefault="00F61AA0" w:rsidP="00F61AA0"/>
    <w:p w14:paraId="0AB068FA" w14:textId="77777777" w:rsidR="00F61AA0" w:rsidRPr="000C5AB7" w:rsidRDefault="00F61AA0" w:rsidP="00F61AA0"/>
    <w:p w14:paraId="2CB7F884" w14:textId="77777777" w:rsidR="00F61AA0" w:rsidRPr="000C5AB7" w:rsidRDefault="00F61AA0" w:rsidP="00F61AA0"/>
    <w:p w14:paraId="28C5B48D" w14:textId="77777777" w:rsidR="00F61AA0" w:rsidRPr="000C5AB7" w:rsidRDefault="00F61AA0" w:rsidP="00F61AA0"/>
    <w:p w14:paraId="43AC3B79" w14:textId="77777777" w:rsidR="00F61AA0" w:rsidRPr="000C5AB7" w:rsidRDefault="00F61AA0" w:rsidP="00F61AA0"/>
    <w:p w14:paraId="417257EA" w14:textId="77777777" w:rsidR="00F61AA0" w:rsidRPr="000C5AB7" w:rsidRDefault="00F61AA0" w:rsidP="00F61AA0"/>
    <w:p w14:paraId="5AA3865F" w14:textId="77777777" w:rsidR="00F61AA0" w:rsidRPr="000C5AB7" w:rsidRDefault="00F61AA0" w:rsidP="00F61AA0"/>
    <w:p w14:paraId="4E66C699" w14:textId="77777777" w:rsidR="00F61AA0" w:rsidRPr="000C5AB7" w:rsidRDefault="00F61AA0" w:rsidP="00F61AA0"/>
    <w:p w14:paraId="57DDBE7C" w14:textId="77777777" w:rsidR="00F61AA0" w:rsidRPr="000C5AB7" w:rsidRDefault="00F61AA0" w:rsidP="00F61AA0">
      <w:pPr>
        <w:spacing w:after="0"/>
      </w:pPr>
      <w:r w:rsidRPr="000C5AB7">
        <w:t>Elaborado por:</w:t>
      </w:r>
    </w:p>
    <w:p w14:paraId="5C7A13DB" w14:textId="20051916" w:rsidR="00F61AA0" w:rsidRPr="000C5AB7" w:rsidRDefault="007A7E40" w:rsidP="007B3334">
      <w:pPr>
        <w:spacing w:after="0"/>
        <w:sectPr w:rsidR="00F61AA0" w:rsidRPr="000C5AB7" w:rsidSect="00AE528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  <w:r>
        <w:t>E</w:t>
      </w:r>
      <w:r w:rsidR="007B3334">
        <w:t>manoel Marques -PE</w:t>
      </w:r>
    </w:p>
    <w:p w14:paraId="2C94F60A" w14:textId="77777777" w:rsidR="007C615F" w:rsidRPr="000C5AB7" w:rsidRDefault="007C615F" w:rsidP="007C615F">
      <w:pPr>
        <w:pStyle w:val="Ttulo1"/>
        <w:rPr>
          <w:lang w:val="pt-BR"/>
        </w:rPr>
      </w:pPr>
      <w:bookmarkStart w:id="9" w:name="_Toc49198700"/>
      <w:bookmarkStart w:id="10" w:name="_Toc386117271"/>
      <w:bookmarkStart w:id="11" w:name="_Toc386117478"/>
      <w:bookmarkEnd w:id="0"/>
      <w:bookmarkEnd w:id="1"/>
      <w:bookmarkEnd w:id="2"/>
      <w:bookmarkEnd w:id="3"/>
      <w:bookmarkEnd w:id="4"/>
      <w:bookmarkEnd w:id="5"/>
      <w:bookmarkEnd w:id="6"/>
      <w:r w:rsidRPr="000C5AB7">
        <w:rPr>
          <w:lang w:val="pt-BR"/>
        </w:rPr>
        <w:lastRenderedPageBreak/>
        <w:t>Conteúdo</w:t>
      </w:r>
    </w:p>
    <w:p w14:paraId="69AFB5AC" w14:textId="77777777" w:rsidR="007C615F" w:rsidRPr="000C5AB7" w:rsidRDefault="007C615F" w:rsidP="007C615F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r w:rsidRPr="000C5AB7">
        <w:rPr>
          <w:lang w:val="pt-BR"/>
        </w:rPr>
        <w:fldChar w:fldCharType="begin"/>
      </w:r>
      <w:r w:rsidRPr="000C5AB7">
        <w:rPr>
          <w:lang w:val="pt-BR"/>
        </w:rPr>
        <w:instrText xml:space="preserve"> TOC \o "1-3" \h \z \u </w:instrText>
      </w:r>
      <w:r w:rsidRPr="000C5AB7">
        <w:rPr>
          <w:lang w:val="pt-BR"/>
        </w:rPr>
        <w:fldChar w:fldCharType="separate"/>
      </w:r>
    </w:p>
    <w:p w14:paraId="14D971BC" w14:textId="22B413E5" w:rsidR="007C615F" w:rsidRPr="000C5AB7" w:rsidRDefault="00D1213F" w:rsidP="007C615F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9198700" w:history="1">
        <w:r w:rsidR="007C615F" w:rsidRPr="000C5AB7">
          <w:rPr>
            <w:rStyle w:val="Hyperlink"/>
            <w:noProof/>
            <w:lang w:val="pt-BR"/>
          </w:rPr>
          <w:t>Introdução</w:t>
        </w:r>
        <w:r w:rsidR="007C615F" w:rsidRPr="000C5AB7">
          <w:rPr>
            <w:noProof/>
            <w:webHidden/>
            <w:lang w:val="pt-BR"/>
          </w:rPr>
          <w:tab/>
        </w:r>
        <w:r w:rsidR="007C615F" w:rsidRPr="000C5AB7">
          <w:rPr>
            <w:noProof/>
            <w:webHidden/>
            <w:lang w:val="pt-BR"/>
          </w:rPr>
          <w:fldChar w:fldCharType="begin"/>
        </w:r>
        <w:r w:rsidR="007C615F" w:rsidRPr="000C5AB7">
          <w:rPr>
            <w:noProof/>
            <w:webHidden/>
            <w:lang w:val="pt-BR"/>
          </w:rPr>
          <w:instrText xml:space="preserve"> PAGEREF _Toc49198700 \h </w:instrText>
        </w:r>
        <w:r w:rsidR="007C615F" w:rsidRPr="000C5AB7">
          <w:rPr>
            <w:noProof/>
            <w:webHidden/>
            <w:lang w:val="pt-BR"/>
          </w:rPr>
        </w:r>
        <w:r w:rsidR="007C615F" w:rsidRPr="000C5AB7">
          <w:rPr>
            <w:noProof/>
            <w:webHidden/>
            <w:lang w:val="pt-BR"/>
          </w:rPr>
          <w:fldChar w:fldCharType="separate"/>
        </w:r>
        <w:r w:rsidR="00B95F11">
          <w:rPr>
            <w:noProof/>
            <w:webHidden/>
            <w:lang w:val="pt-BR"/>
          </w:rPr>
          <w:t>2</w:t>
        </w:r>
        <w:r w:rsidR="007C615F" w:rsidRPr="000C5AB7">
          <w:rPr>
            <w:noProof/>
            <w:webHidden/>
            <w:lang w:val="pt-BR"/>
          </w:rPr>
          <w:fldChar w:fldCharType="end"/>
        </w:r>
      </w:hyperlink>
    </w:p>
    <w:p w14:paraId="74ED0280" w14:textId="3AC45E12" w:rsidR="007C615F" w:rsidRPr="000C5AB7" w:rsidRDefault="00D1213F" w:rsidP="007C615F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9198701" w:history="1">
        <w:r w:rsidR="007C615F" w:rsidRPr="000C5AB7">
          <w:rPr>
            <w:rStyle w:val="Hyperlink"/>
            <w:noProof/>
            <w:lang w:val="pt-BR"/>
          </w:rPr>
          <w:t>Descrição do projeto e tarefas</w:t>
        </w:r>
        <w:r w:rsidR="007C615F" w:rsidRPr="000C5AB7">
          <w:rPr>
            <w:noProof/>
            <w:webHidden/>
            <w:lang w:val="pt-BR"/>
          </w:rPr>
          <w:tab/>
        </w:r>
        <w:r w:rsidR="007C615F" w:rsidRPr="000C5AB7">
          <w:rPr>
            <w:noProof/>
            <w:webHidden/>
            <w:lang w:val="pt-BR"/>
          </w:rPr>
          <w:fldChar w:fldCharType="begin"/>
        </w:r>
        <w:r w:rsidR="007C615F" w:rsidRPr="000C5AB7">
          <w:rPr>
            <w:noProof/>
            <w:webHidden/>
            <w:lang w:val="pt-BR"/>
          </w:rPr>
          <w:instrText xml:space="preserve"> PAGEREF _Toc49198701 \h </w:instrText>
        </w:r>
        <w:r w:rsidR="007C615F" w:rsidRPr="000C5AB7">
          <w:rPr>
            <w:noProof/>
            <w:webHidden/>
            <w:lang w:val="pt-BR"/>
          </w:rPr>
        </w:r>
        <w:r w:rsidR="007C615F" w:rsidRPr="000C5AB7">
          <w:rPr>
            <w:noProof/>
            <w:webHidden/>
            <w:lang w:val="pt-BR"/>
          </w:rPr>
          <w:fldChar w:fldCharType="separate"/>
        </w:r>
        <w:r w:rsidR="00B95F11">
          <w:rPr>
            <w:noProof/>
            <w:webHidden/>
            <w:lang w:val="pt-BR"/>
          </w:rPr>
          <w:t>3</w:t>
        </w:r>
        <w:r w:rsidR="007C615F" w:rsidRPr="000C5AB7">
          <w:rPr>
            <w:noProof/>
            <w:webHidden/>
            <w:lang w:val="pt-BR"/>
          </w:rPr>
          <w:fldChar w:fldCharType="end"/>
        </w:r>
      </w:hyperlink>
    </w:p>
    <w:p w14:paraId="4385D419" w14:textId="7E6D8149" w:rsidR="007C615F" w:rsidRDefault="00D1213F" w:rsidP="007C615F">
      <w:pPr>
        <w:pStyle w:val="Sumrio1"/>
        <w:tabs>
          <w:tab w:val="right" w:leader="dot" w:pos="9628"/>
        </w:tabs>
        <w:rPr>
          <w:noProof/>
          <w:lang w:val="pt-BR"/>
        </w:rPr>
      </w:pPr>
      <w:hyperlink w:anchor="_Toc49198702" w:history="1">
        <w:r w:rsidR="007C615F" w:rsidRPr="000C5AB7">
          <w:rPr>
            <w:rStyle w:val="Hyperlink"/>
            <w:noProof/>
            <w:lang w:val="pt-BR"/>
          </w:rPr>
          <w:t>Instruções para o Competidor</w:t>
        </w:r>
        <w:r w:rsidR="007C615F" w:rsidRPr="000C5AB7">
          <w:rPr>
            <w:noProof/>
            <w:webHidden/>
            <w:lang w:val="pt-BR"/>
          </w:rPr>
          <w:tab/>
        </w:r>
        <w:r w:rsidR="007C615F" w:rsidRPr="000C5AB7">
          <w:rPr>
            <w:noProof/>
            <w:webHidden/>
            <w:lang w:val="pt-BR"/>
          </w:rPr>
          <w:fldChar w:fldCharType="begin"/>
        </w:r>
        <w:r w:rsidR="007C615F" w:rsidRPr="000C5AB7">
          <w:rPr>
            <w:noProof/>
            <w:webHidden/>
            <w:lang w:val="pt-BR"/>
          </w:rPr>
          <w:instrText xml:space="preserve"> PAGEREF _Toc49198702 \h </w:instrText>
        </w:r>
        <w:r w:rsidR="007C615F" w:rsidRPr="000C5AB7">
          <w:rPr>
            <w:noProof/>
            <w:webHidden/>
            <w:lang w:val="pt-BR"/>
          </w:rPr>
        </w:r>
        <w:r w:rsidR="007C615F" w:rsidRPr="000C5AB7">
          <w:rPr>
            <w:noProof/>
            <w:webHidden/>
            <w:lang w:val="pt-BR"/>
          </w:rPr>
          <w:fldChar w:fldCharType="separate"/>
        </w:r>
        <w:r w:rsidR="00B95F11">
          <w:rPr>
            <w:noProof/>
            <w:webHidden/>
            <w:lang w:val="pt-BR"/>
          </w:rPr>
          <w:t>4</w:t>
        </w:r>
        <w:r w:rsidR="007C615F" w:rsidRPr="000C5AB7">
          <w:rPr>
            <w:noProof/>
            <w:webHidden/>
            <w:lang w:val="pt-BR"/>
          </w:rPr>
          <w:fldChar w:fldCharType="end"/>
        </w:r>
      </w:hyperlink>
    </w:p>
    <w:p w14:paraId="0141C08C" w14:textId="77777777" w:rsidR="00B95F11" w:rsidRPr="00B95F11" w:rsidRDefault="00B95F11" w:rsidP="00B95F11">
      <w:pPr>
        <w:rPr>
          <w:noProof/>
        </w:rPr>
      </w:pPr>
    </w:p>
    <w:p w14:paraId="40A3F899" w14:textId="77777777" w:rsidR="007C615F" w:rsidRDefault="007C615F" w:rsidP="007C615F">
      <w:pPr>
        <w:pStyle w:val="Ttulo1"/>
      </w:pPr>
      <w:r w:rsidRPr="000C5AB7">
        <w:fldChar w:fldCharType="end"/>
      </w:r>
    </w:p>
    <w:p w14:paraId="1DC6C08C" w14:textId="77777777" w:rsidR="007C615F" w:rsidRDefault="007C615F">
      <w:pPr>
        <w:spacing w:after="160"/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US"/>
        </w:rPr>
      </w:pPr>
      <w:r>
        <w:br w:type="page"/>
      </w:r>
    </w:p>
    <w:bookmarkEnd w:id="9"/>
    <w:p w14:paraId="39E8872F" w14:textId="6B7A7DAE" w:rsidR="0084280B" w:rsidRDefault="0084280B" w:rsidP="0084280B">
      <w:pPr>
        <w:pStyle w:val="Ttulo1"/>
        <w:rPr>
          <w:lang w:val="pt-BR"/>
        </w:rPr>
      </w:pPr>
      <w:r w:rsidRPr="000C5AB7">
        <w:rPr>
          <w:lang w:val="pt-BR"/>
        </w:rPr>
        <w:lastRenderedPageBreak/>
        <w:t xml:space="preserve">Introdução </w:t>
      </w:r>
    </w:p>
    <w:p w14:paraId="55346077" w14:textId="7AA4FA6B" w:rsidR="00073455" w:rsidRPr="00073455" w:rsidRDefault="00073455" w:rsidP="00073455">
      <w:pPr>
        <w:spacing w:after="80"/>
        <w:rPr>
          <w:rFonts w:ascii="Arial" w:hAnsi="Arial"/>
        </w:rPr>
      </w:pPr>
      <w:r w:rsidRPr="00073455">
        <w:rPr>
          <w:rFonts w:ascii="Arial" w:hAnsi="Arial"/>
        </w:rPr>
        <w:t xml:space="preserve">Bem-vindo ao futuro das viagens com o aplicativo </w:t>
      </w:r>
      <w:proofErr w:type="spellStart"/>
      <w:r w:rsidRPr="00073455">
        <w:rPr>
          <w:rFonts w:ascii="Arial" w:hAnsi="Arial"/>
        </w:rPr>
        <w:t>GoGo</w:t>
      </w:r>
      <w:proofErr w:type="spellEnd"/>
      <w:r w:rsidRPr="00073455">
        <w:rPr>
          <w:rFonts w:ascii="Arial" w:hAnsi="Arial"/>
        </w:rPr>
        <w:t xml:space="preserve"> </w:t>
      </w:r>
      <w:proofErr w:type="spellStart"/>
      <w:r w:rsidRPr="00073455">
        <w:rPr>
          <w:rFonts w:ascii="Arial" w:hAnsi="Arial"/>
        </w:rPr>
        <w:t>Trip</w:t>
      </w:r>
      <w:proofErr w:type="spellEnd"/>
      <w:r w:rsidRPr="00073455">
        <w:rPr>
          <w:rFonts w:ascii="Arial" w:hAnsi="Arial"/>
        </w:rPr>
        <w:t xml:space="preserve"> - o seu companheiro definitivo para planejar e organizar suas aventuras de maneira fácil e eficiente! Em um mundo cada vez mais conectado, onde explorar novos destinos se tornou uma paixão global, reconhecemos a necessidade de uma ferramenta abrangente que coloque o poder de planejamento e informação nas palmas de suas mãos. Com o </w:t>
      </w:r>
      <w:proofErr w:type="spellStart"/>
      <w:r w:rsidRPr="00073455">
        <w:rPr>
          <w:rFonts w:ascii="Arial" w:hAnsi="Arial"/>
        </w:rPr>
        <w:t>GoGo</w:t>
      </w:r>
      <w:proofErr w:type="spellEnd"/>
      <w:r w:rsidRPr="00073455">
        <w:rPr>
          <w:rFonts w:ascii="Arial" w:hAnsi="Arial"/>
        </w:rPr>
        <w:t xml:space="preserve"> </w:t>
      </w:r>
      <w:proofErr w:type="spellStart"/>
      <w:r w:rsidRPr="00073455">
        <w:rPr>
          <w:rFonts w:ascii="Arial" w:hAnsi="Arial"/>
        </w:rPr>
        <w:t>Trip</w:t>
      </w:r>
      <w:proofErr w:type="spellEnd"/>
      <w:r w:rsidRPr="00073455">
        <w:rPr>
          <w:rFonts w:ascii="Arial" w:hAnsi="Arial"/>
        </w:rPr>
        <w:t>, não se trata apenas de uma viagem, mas de uma jornada perfeitamente orquestrada, onde cada detalhe é cuidadosamente elaborado para garantir experiências memoráveis.</w:t>
      </w:r>
    </w:p>
    <w:p w14:paraId="420E6F37" w14:textId="77777777" w:rsidR="0084280B" w:rsidRPr="000C5AB7" w:rsidRDefault="0084280B" w:rsidP="0084280B">
      <w:pPr>
        <w:pStyle w:val="Ttulo1"/>
        <w:rPr>
          <w:lang w:val="pt-BR"/>
        </w:rPr>
      </w:pPr>
      <w:bookmarkStart w:id="12" w:name="_Toc49198701"/>
      <w:r w:rsidRPr="000C5AB7">
        <w:rPr>
          <w:lang w:val="pt-BR"/>
        </w:rPr>
        <w:t>Descrição do projeto e tarefas</w:t>
      </w:r>
      <w:bookmarkEnd w:id="12"/>
    </w:p>
    <w:p w14:paraId="23F634A4" w14:textId="21B15600" w:rsidR="007B3334" w:rsidRDefault="007B3334" w:rsidP="0084280B">
      <w:pPr>
        <w:spacing w:after="80"/>
        <w:rPr>
          <w:rFonts w:ascii="Arial" w:hAnsi="Arial"/>
        </w:rPr>
      </w:pPr>
      <w:r>
        <w:rPr>
          <w:rFonts w:ascii="Arial" w:hAnsi="Arial"/>
        </w:rPr>
        <w:t>Você pode modificar o layout original e adicionar elementos e interações mais criativas de acordo com suas necessidades de design</w:t>
      </w:r>
      <w:r w:rsidR="00D04B31">
        <w:rPr>
          <w:rFonts w:ascii="Arial" w:hAnsi="Arial"/>
        </w:rPr>
        <w:t xml:space="preserve"> para TABLET</w:t>
      </w:r>
      <w:r>
        <w:rPr>
          <w:rFonts w:ascii="Arial" w:hAnsi="Arial"/>
        </w:rPr>
        <w:t>.</w:t>
      </w:r>
    </w:p>
    <w:p w14:paraId="6B6CF2FC" w14:textId="77777777" w:rsidR="00881D61" w:rsidRDefault="00881D61" w:rsidP="0084280B">
      <w:pPr>
        <w:spacing w:after="80"/>
        <w:rPr>
          <w:rFonts w:ascii="Arial" w:hAnsi="Arial"/>
        </w:rPr>
      </w:pPr>
    </w:p>
    <w:p w14:paraId="684CF9F5" w14:textId="11C91D12" w:rsidR="0084280B" w:rsidRPr="000C5AB7" w:rsidRDefault="00B03699" w:rsidP="0084280B">
      <w:pPr>
        <w:spacing w:after="8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Exigências Gerais </w:t>
      </w:r>
    </w:p>
    <w:p w14:paraId="77C61971" w14:textId="59653F24" w:rsidR="0084280B" w:rsidRPr="00B03699" w:rsidRDefault="0084280B" w:rsidP="00FD0C80">
      <w:pPr>
        <w:pStyle w:val="PargrafodaLista"/>
        <w:numPr>
          <w:ilvl w:val="0"/>
          <w:numId w:val="27"/>
        </w:numPr>
        <w:spacing w:after="80"/>
        <w:rPr>
          <w:rFonts w:ascii="Arial" w:hAnsi="Arial"/>
        </w:rPr>
      </w:pPr>
      <w:r w:rsidRPr="000C5AB7">
        <w:rPr>
          <w:rFonts w:ascii="Arial" w:hAnsi="Arial"/>
          <w:lang w:val="pt-BR"/>
        </w:rPr>
        <w:t xml:space="preserve">Você </w:t>
      </w:r>
      <w:r w:rsidR="00FD0C80">
        <w:rPr>
          <w:rFonts w:ascii="Arial" w:hAnsi="Arial"/>
          <w:lang w:val="pt-BR"/>
        </w:rPr>
        <w:t xml:space="preserve">pode adicionar elementos e interações mais </w:t>
      </w:r>
      <w:r w:rsidR="007E04B4">
        <w:rPr>
          <w:rFonts w:ascii="Arial" w:hAnsi="Arial"/>
          <w:lang w:val="pt-BR"/>
        </w:rPr>
        <w:t>criativas</w:t>
      </w:r>
      <w:r w:rsidR="00FD0C80">
        <w:rPr>
          <w:rFonts w:ascii="Arial" w:hAnsi="Arial"/>
          <w:lang w:val="pt-BR"/>
        </w:rPr>
        <w:t xml:space="preserve"> de </w:t>
      </w:r>
      <w:r w:rsidR="00B03699">
        <w:rPr>
          <w:rFonts w:ascii="Arial" w:hAnsi="Arial"/>
          <w:lang w:val="pt-BR"/>
        </w:rPr>
        <w:t>acordo com</w:t>
      </w:r>
      <w:r w:rsidR="00FD0C80">
        <w:rPr>
          <w:rFonts w:ascii="Arial" w:hAnsi="Arial"/>
          <w:lang w:val="pt-BR"/>
        </w:rPr>
        <w:t xml:space="preserve"> suas</w:t>
      </w:r>
      <w:r w:rsidR="00066B0D">
        <w:rPr>
          <w:rFonts w:ascii="Arial" w:hAnsi="Arial"/>
          <w:lang w:val="pt-BR"/>
        </w:rPr>
        <w:t xml:space="preserve"> necessidades de design </w:t>
      </w:r>
    </w:p>
    <w:p w14:paraId="7C021FBB" w14:textId="171BBDE2" w:rsidR="00B03699" w:rsidRDefault="003D1A7C" w:rsidP="00FD0C80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Na TELA 03 </w:t>
      </w:r>
      <w:r w:rsidR="005829FF">
        <w:rPr>
          <w:rFonts w:ascii="Arial" w:hAnsi="Arial"/>
          <w:lang w:val="pt-BR"/>
        </w:rPr>
        <w:t>você</w:t>
      </w:r>
      <w:r>
        <w:rPr>
          <w:rFonts w:ascii="Arial" w:hAnsi="Arial"/>
          <w:lang w:val="pt-BR"/>
        </w:rPr>
        <w:t xml:space="preserve"> </w:t>
      </w:r>
      <w:r w:rsidR="005829FF">
        <w:rPr>
          <w:rFonts w:ascii="Arial" w:hAnsi="Arial"/>
          <w:lang w:val="pt-BR"/>
        </w:rPr>
        <w:t>deverá</w:t>
      </w:r>
      <w:r>
        <w:rPr>
          <w:rFonts w:ascii="Arial" w:hAnsi="Arial"/>
          <w:lang w:val="pt-BR"/>
        </w:rPr>
        <w:t xml:space="preserve"> criar </w:t>
      </w:r>
      <w:r w:rsidR="005829FF">
        <w:rPr>
          <w:rFonts w:ascii="Arial" w:hAnsi="Arial"/>
          <w:lang w:val="pt-BR"/>
        </w:rPr>
        <w:t>a tela do</w:t>
      </w:r>
      <w:r w:rsidR="00B03699">
        <w:rPr>
          <w:rFonts w:ascii="Arial" w:hAnsi="Arial"/>
          <w:lang w:val="pt-BR"/>
        </w:rPr>
        <w:t xml:space="preserve"> APP,</w:t>
      </w:r>
      <w:r w:rsidR="007E04B4">
        <w:rPr>
          <w:rFonts w:ascii="Arial" w:hAnsi="Arial"/>
          <w:lang w:val="pt-BR"/>
        </w:rPr>
        <w:t xml:space="preserve"> </w:t>
      </w:r>
      <w:r w:rsidR="00B03699">
        <w:rPr>
          <w:rFonts w:ascii="Arial" w:hAnsi="Arial"/>
          <w:lang w:val="pt-BR"/>
        </w:rPr>
        <w:t>o conteúdo e de responsabilidade sua</w:t>
      </w:r>
      <w:r w:rsidR="005829FF">
        <w:rPr>
          <w:rFonts w:ascii="Arial" w:hAnsi="Arial"/>
          <w:lang w:val="pt-BR"/>
        </w:rPr>
        <w:t xml:space="preserve"> utilize os elementos que será proposto</w:t>
      </w:r>
      <w:r w:rsidR="00E136A8">
        <w:rPr>
          <w:rFonts w:ascii="Arial" w:hAnsi="Arial"/>
          <w:lang w:val="pt-BR"/>
        </w:rPr>
        <w:t>.</w:t>
      </w:r>
    </w:p>
    <w:p w14:paraId="3DD5A28A" w14:textId="269CBFCA" w:rsidR="00B03699" w:rsidRDefault="00B03699" w:rsidP="00FD0C80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 entrada para a p</w:t>
      </w:r>
      <w:r w:rsidR="00E00BE2">
        <w:rPr>
          <w:rFonts w:ascii="Arial" w:hAnsi="Arial"/>
          <w:lang w:val="pt-BR"/>
        </w:rPr>
        <w:t>á</w:t>
      </w:r>
      <w:r>
        <w:rPr>
          <w:rFonts w:ascii="Arial" w:hAnsi="Arial"/>
          <w:lang w:val="pt-BR"/>
        </w:rPr>
        <w:t>gina deve estar na navegação lateral</w:t>
      </w:r>
    </w:p>
    <w:p w14:paraId="2C661498" w14:textId="692430C2" w:rsidR="00B03699" w:rsidRDefault="00B03699" w:rsidP="00FD0C80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Links entre todas as p</w:t>
      </w:r>
      <w:r w:rsidR="00E00BE2">
        <w:rPr>
          <w:rFonts w:ascii="Arial" w:hAnsi="Arial"/>
          <w:lang w:val="pt-BR"/>
        </w:rPr>
        <w:t>á</w:t>
      </w:r>
      <w:r>
        <w:rPr>
          <w:rFonts w:ascii="Arial" w:hAnsi="Arial"/>
          <w:lang w:val="pt-BR"/>
        </w:rPr>
        <w:t xml:space="preserve">ginas devem ser configurados </w:t>
      </w:r>
    </w:p>
    <w:p w14:paraId="65CC3667" w14:textId="29384DB6" w:rsidR="00B03699" w:rsidRDefault="00B03699" w:rsidP="00FD0C80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Todas as páginas devem haver melhoria de design </w:t>
      </w:r>
    </w:p>
    <w:p w14:paraId="6169A3AB" w14:textId="7FC2092E" w:rsidR="00B03699" w:rsidRDefault="00B03699" w:rsidP="00A56BE9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Você poderá alterar o Texto nos </w:t>
      </w:r>
      <w:proofErr w:type="spellStart"/>
      <w:r>
        <w:rPr>
          <w:rFonts w:ascii="Arial" w:hAnsi="Arial"/>
          <w:lang w:val="pt-BR"/>
        </w:rPr>
        <w:t>Wireframes</w:t>
      </w:r>
      <w:proofErr w:type="spellEnd"/>
      <w:r>
        <w:rPr>
          <w:rFonts w:ascii="Arial" w:hAnsi="Arial"/>
          <w:lang w:val="pt-BR"/>
        </w:rPr>
        <w:t xml:space="preserve"> </w:t>
      </w:r>
    </w:p>
    <w:p w14:paraId="51E71F59" w14:textId="395D2A0F" w:rsidR="005829FF" w:rsidRDefault="005829FF" w:rsidP="00A56BE9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MENU deverá ser criado de acordo com os elementos das </w:t>
      </w:r>
      <w:proofErr w:type="spellStart"/>
      <w:r>
        <w:rPr>
          <w:rFonts w:ascii="Arial" w:hAnsi="Arial"/>
          <w:lang w:val="pt-BR"/>
        </w:rPr>
        <w:t>paginas</w:t>
      </w:r>
      <w:proofErr w:type="spellEnd"/>
      <w:r>
        <w:rPr>
          <w:rFonts w:ascii="Arial" w:hAnsi="Arial"/>
          <w:lang w:val="pt-BR"/>
        </w:rPr>
        <w:t xml:space="preserve">, facilitando uma navegação mais rápida </w:t>
      </w:r>
    </w:p>
    <w:p w14:paraId="4B373025" w14:textId="77777777" w:rsidR="00A56BE9" w:rsidRPr="00A56BE9" w:rsidRDefault="00A56BE9" w:rsidP="00A56BE9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</w:p>
    <w:p w14:paraId="05CB05E8" w14:textId="4AD08293" w:rsidR="0084280B" w:rsidRPr="000C5AB7" w:rsidRDefault="0084280B" w:rsidP="0084280B">
      <w:pPr>
        <w:spacing w:after="80"/>
        <w:rPr>
          <w:rFonts w:ascii="Arial" w:hAnsi="Arial"/>
          <w:b/>
          <w:bCs/>
        </w:rPr>
      </w:pPr>
      <w:r w:rsidRPr="000C5AB7">
        <w:rPr>
          <w:rFonts w:ascii="Arial" w:hAnsi="Arial"/>
          <w:b/>
          <w:bCs/>
        </w:rPr>
        <w:t>FORMATO DE ENTREGA E TEMPO DE EXECUÇÃO D</w:t>
      </w:r>
      <w:r w:rsidR="007E04B4">
        <w:rPr>
          <w:rFonts w:ascii="Arial" w:hAnsi="Arial"/>
          <w:b/>
          <w:bCs/>
        </w:rPr>
        <w:t xml:space="preserve">O MODULO </w:t>
      </w:r>
      <w:r w:rsidRPr="000C5AB7">
        <w:rPr>
          <w:rFonts w:ascii="Arial" w:hAnsi="Arial"/>
          <w:b/>
          <w:bCs/>
        </w:rPr>
        <w:t>0</w:t>
      </w:r>
      <w:r w:rsidR="007E04B4">
        <w:rPr>
          <w:rFonts w:ascii="Arial" w:hAnsi="Arial"/>
          <w:b/>
          <w:bCs/>
        </w:rPr>
        <w:t>2- DESIGN-TABLET</w:t>
      </w:r>
    </w:p>
    <w:p w14:paraId="405E2535" w14:textId="2EF14737" w:rsidR="0084280B" w:rsidRDefault="0084280B" w:rsidP="0084280B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 w:rsidRPr="000C5AB7">
        <w:rPr>
          <w:rFonts w:ascii="Arial" w:hAnsi="Arial"/>
          <w:lang w:val="pt-BR"/>
        </w:rPr>
        <w:t xml:space="preserve">Você terá </w:t>
      </w:r>
      <w:r w:rsidR="007E04B4">
        <w:rPr>
          <w:rFonts w:ascii="Arial" w:hAnsi="Arial"/>
          <w:lang w:val="pt-BR"/>
        </w:rPr>
        <w:t>1:30</w:t>
      </w:r>
      <w:r w:rsidRPr="000C5AB7">
        <w:rPr>
          <w:rFonts w:ascii="Arial" w:hAnsi="Arial"/>
          <w:lang w:val="pt-BR"/>
        </w:rPr>
        <w:t xml:space="preserve"> horas para realizar o projeto e efetuar suas entregas.</w:t>
      </w:r>
    </w:p>
    <w:p w14:paraId="251DA011" w14:textId="52167E39" w:rsidR="007E04B4" w:rsidRDefault="007E04B4" w:rsidP="007E04B4">
      <w:pPr>
        <w:pStyle w:val="PargrafodaLista"/>
        <w:numPr>
          <w:ilvl w:val="0"/>
          <w:numId w:val="27"/>
        </w:numPr>
        <w:spacing w:after="80"/>
        <w:rPr>
          <w:rFonts w:ascii="Arial" w:hAnsi="Arial"/>
          <w:lang w:val="pt-BR"/>
        </w:rPr>
      </w:pPr>
      <w:r w:rsidRPr="007E04B4">
        <w:rPr>
          <w:rFonts w:ascii="Arial" w:hAnsi="Arial"/>
          <w:lang w:val="pt-BR"/>
        </w:rPr>
        <w:t xml:space="preserve">Entrega: </w:t>
      </w:r>
      <w:r w:rsidR="00A56BE9">
        <w:rPr>
          <w:rFonts w:ascii="Arial" w:hAnsi="Arial"/>
          <w:lang w:val="pt-BR"/>
        </w:rPr>
        <w:t xml:space="preserve">Link para visualização do </w:t>
      </w:r>
      <w:r w:rsidR="005829FF">
        <w:rPr>
          <w:rFonts w:ascii="Arial" w:hAnsi="Arial"/>
          <w:lang w:val="pt-BR"/>
        </w:rPr>
        <w:t>protótipo</w:t>
      </w:r>
    </w:p>
    <w:p w14:paraId="5CB8D10F" w14:textId="77777777" w:rsidR="00FB6789" w:rsidRDefault="00FB6789" w:rsidP="00FB6789">
      <w:pPr>
        <w:spacing w:after="80"/>
      </w:pPr>
      <w:bookmarkStart w:id="13" w:name="_Toc49198702"/>
    </w:p>
    <w:p w14:paraId="5FF1A5AB" w14:textId="77777777" w:rsidR="00FB6789" w:rsidRDefault="00FB6789" w:rsidP="00FB6789">
      <w:pPr>
        <w:spacing w:after="80"/>
      </w:pPr>
    </w:p>
    <w:p w14:paraId="20C42D01" w14:textId="3939229D" w:rsidR="00453B91" w:rsidRPr="00FB6789" w:rsidRDefault="00453B91" w:rsidP="00FB6789">
      <w:pPr>
        <w:pStyle w:val="Ttulo1"/>
        <w:rPr>
          <w:lang w:val="pt-BR"/>
        </w:rPr>
      </w:pPr>
      <w:r w:rsidRPr="00FB6789">
        <w:rPr>
          <w:lang w:val="pt-BR"/>
        </w:rPr>
        <w:t>Instru</w:t>
      </w:r>
      <w:r w:rsidR="00F63DA5" w:rsidRPr="00FB6789">
        <w:rPr>
          <w:lang w:val="pt-BR"/>
        </w:rPr>
        <w:t>ções para o Competidor</w:t>
      </w:r>
      <w:bookmarkEnd w:id="13"/>
    </w:p>
    <w:bookmarkEnd w:id="7"/>
    <w:bookmarkEnd w:id="8"/>
    <w:bookmarkEnd w:id="10"/>
    <w:bookmarkEnd w:id="11"/>
    <w:p w14:paraId="29B41DF4" w14:textId="77777777" w:rsidR="007E04B4" w:rsidRDefault="007E04B4" w:rsidP="00EE6520">
      <w:pPr>
        <w:spacing w:after="80"/>
        <w:rPr>
          <w:rFonts w:ascii="Arial" w:hAnsi="Arial"/>
        </w:rPr>
      </w:pPr>
    </w:p>
    <w:p w14:paraId="759DEED1" w14:textId="1F8E1B25" w:rsidR="00EE6520" w:rsidRPr="00675E27" w:rsidRDefault="00EE6520" w:rsidP="00EE6520">
      <w:pPr>
        <w:spacing w:after="80"/>
        <w:rPr>
          <w:rFonts w:ascii="Arial" w:hAnsi="Arial"/>
        </w:rPr>
      </w:pPr>
      <w:r w:rsidRPr="00675E27">
        <w:rPr>
          <w:rFonts w:ascii="Arial" w:hAnsi="Arial"/>
        </w:rPr>
        <w:t>As funcionalidades principais dessa sessão são:</w:t>
      </w:r>
    </w:p>
    <w:p w14:paraId="36D9E151" w14:textId="3B8D1574" w:rsidR="00D31673" w:rsidRDefault="00402694" w:rsidP="00EE6520">
      <w:pPr>
        <w:pStyle w:val="PargrafodaLista"/>
        <w:numPr>
          <w:ilvl w:val="0"/>
          <w:numId w:val="38"/>
        </w:numPr>
        <w:spacing w:after="80"/>
        <w:rPr>
          <w:rFonts w:ascii="Arial" w:hAnsi="Arial"/>
          <w:lang w:val="pt-BR"/>
        </w:rPr>
      </w:pPr>
      <w:r w:rsidRPr="00881D61">
        <w:rPr>
          <w:rFonts w:ascii="Arial" w:hAnsi="Arial"/>
          <w:lang w:val="pt-BR"/>
        </w:rPr>
        <w:t xml:space="preserve">Tela Principal </w:t>
      </w:r>
    </w:p>
    <w:p w14:paraId="2E7CDE41" w14:textId="24DB6E57" w:rsidR="00A56BE9" w:rsidRDefault="00A56BE9" w:rsidP="00EE6520">
      <w:pPr>
        <w:pStyle w:val="PargrafodaLista"/>
        <w:numPr>
          <w:ilvl w:val="0"/>
          <w:numId w:val="38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Tela Lista de Pesquisa (RETRATO e PAISAGEM)</w:t>
      </w:r>
    </w:p>
    <w:p w14:paraId="3E98AD4D" w14:textId="6B5C988A" w:rsidR="00A56BE9" w:rsidRDefault="00A56BE9" w:rsidP="00A56BE9">
      <w:pPr>
        <w:pStyle w:val="PargrafodaLista"/>
        <w:numPr>
          <w:ilvl w:val="0"/>
          <w:numId w:val="38"/>
        </w:numPr>
        <w:spacing w:after="8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Tela </w:t>
      </w:r>
      <w:r w:rsidR="00140A0B">
        <w:rPr>
          <w:rFonts w:ascii="Arial" w:hAnsi="Arial"/>
          <w:lang w:val="pt-BR"/>
        </w:rPr>
        <w:t>de Clima</w:t>
      </w:r>
      <w:r>
        <w:rPr>
          <w:rFonts w:ascii="Arial" w:hAnsi="Arial"/>
          <w:lang w:val="pt-BR"/>
        </w:rPr>
        <w:t xml:space="preserve"> (RETRATO e PAISAGEM)</w:t>
      </w:r>
    </w:p>
    <w:p w14:paraId="1124BE8C" w14:textId="71283897" w:rsidR="00A56BE9" w:rsidRDefault="00A56BE9" w:rsidP="00140A0B">
      <w:pPr>
        <w:pStyle w:val="PargrafodaLista"/>
        <w:spacing w:after="80"/>
        <w:rPr>
          <w:rFonts w:ascii="Arial" w:hAnsi="Arial"/>
          <w:lang w:val="pt-BR"/>
        </w:rPr>
      </w:pPr>
    </w:p>
    <w:p w14:paraId="2F0FEA26" w14:textId="271B788B" w:rsidR="00FB6789" w:rsidRDefault="00FB6789" w:rsidP="00140A0B">
      <w:pPr>
        <w:pStyle w:val="PargrafodaLista"/>
        <w:spacing w:after="80"/>
        <w:rPr>
          <w:rFonts w:ascii="Arial" w:hAnsi="Arial"/>
          <w:lang w:val="pt-BR"/>
        </w:rPr>
      </w:pPr>
    </w:p>
    <w:p w14:paraId="63EC4296" w14:textId="79C36961" w:rsidR="00FB6789" w:rsidRDefault="00FB6789" w:rsidP="00140A0B">
      <w:pPr>
        <w:pStyle w:val="PargrafodaLista"/>
        <w:spacing w:after="80"/>
        <w:rPr>
          <w:rFonts w:ascii="Arial" w:hAnsi="Arial"/>
          <w:lang w:val="pt-BR"/>
        </w:rPr>
      </w:pPr>
    </w:p>
    <w:p w14:paraId="58AE95DD" w14:textId="3CB82138" w:rsidR="00FB6789" w:rsidRDefault="00FB6789" w:rsidP="00140A0B">
      <w:pPr>
        <w:pStyle w:val="PargrafodaLista"/>
        <w:spacing w:after="80"/>
        <w:rPr>
          <w:rFonts w:ascii="Arial" w:hAnsi="Arial"/>
          <w:lang w:val="pt-BR"/>
        </w:rPr>
      </w:pPr>
    </w:p>
    <w:p w14:paraId="7EDF2453" w14:textId="51819331" w:rsidR="00FB6789" w:rsidRDefault="00FB6789" w:rsidP="00140A0B">
      <w:pPr>
        <w:pStyle w:val="PargrafodaLista"/>
        <w:spacing w:after="80"/>
        <w:rPr>
          <w:rFonts w:ascii="Arial" w:hAnsi="Arial"/>
          <w:lang w:val="pt-BR"/>
        </w:rPr>
      </w:pPr>
    </w:p>
    <w:p w14:paraId="72F88F32" w14:textId="77777777" w:rsidR="00FB6789" w:rsidRPr="00881D61" w:rsidRDefault="00FB6789" w:rsidP="00140A0B">
      <w:pPr>
        <w:pStyle w:val="PargrafodaLista"/>
        <w:spacing w:after="80"/>
        <w:rPr>
          <w:rFonts w:ascii="Arial" w:hAnsi="Arial"/>
          <w:lang w:val="pt-BR"/>
        </w:rPr>
      </w:pPr>
    </w:p>
    <w:p w14:paraId="66FB0D73" w14:textId="237B54C0" w:rsidR="009018BB" w:rsidRDefault="009018BB" w:rsidP="009018BB">
      <w:pPr>
        <w:spacing w:after="80"/>
        <w:rPr>
          <w:rFonts w:ascii="Arial" w:hAnsi="Arial"/>
        </w:rPr>
      </w:pPr>
      <w:r w:rsidRPr="00D11772">
        <w:rPr>
          <w:rFonts w:ascii="Arial" w:hAnsi="Arial"/>
        </w:rPr>
        <w:lastRenderedPageBreak/>
        <w:t xml:space="preserve">O aplicativo deverá conter as seguintes telas e </w:t>
      </w:r>
      <w:r w:rsidR="00E136A8">
        <w:rPr>
          <w:rFonts w:ascii="Arial" w:hAnsi="Arial"/>
        </w:rPr>
        <w:t>design</w:t>
      </w:r>
      <w:r w:rsidRPr="00D11772">
        <w:rPr>
          <w:rFonts w:ascii="Arial" w:hAnsi="Arial"/>
        </w:rPr>
        <w:t>:</w:t>
      </w:r>
    </w:p>
    <w:p w14:paraId="3F32BB5A" w14:textId="6F734573" w:rsidR="00FD0C80" w:rsidRDefault="00FD0C80" w:rsidP="009018BB">
      <w:pPr>
        <w:spacing w:after="80"/>
        <w:rPr>
          <w:rFonts w:ascii="Arial" w:hAnsi="Arial"/>
        </w:rPr>
      </w:pPr>
      <w:r>
        <w:rPr>
          <w:rFonts w:ascii="Arial" w:hAnsi="Arial"/>
        </w:rPr>
        <w:t xml:space="preserve">ESSES SÃO OS WIREFRAMES </w:t>
      </w:r>
      <w:r w:rsidR="007E04B4">
        <w:rPr>
          <w:rFonts w:ascii="Arial" w:hAnsi="Arial"/>
        </w:rPr>
        <w:t>ORIGINAIS. VOCÊ</w:t>
      </w:r>
      <w:r>
        <w:rPr>
          <w:rFonts w:ascii="Arial" w:hAnsi="Arial"/>
        </w:rPr>
        <w:t xml:space="preserve"> PODERA CONSULTAR ESSES WIREFRAMES NOS ARQUIVOS DE MIDIA:</w:t>
      </w:r>
    </w:p>
    <w:p w14:paraId="483FD4F9" w14:textId="4638946D" w:rsidR="009018BB" w:rsidRDefault="009018BB" w:rsidP="009018BB">
      <w:pPr>
        <w:spacing w:after="80"/>
        <w:rPr>
          <w:rFonts w:ascii="Arial" w:hAnsi="Arial"/>
        </w:rPr>
      </w:pPr>
    </w:p>
    <w:p w14:paraId="1D3F0091" w14:textId="16D56FD8" w:rsidR="00073455" w:rsidRDefault="00A86490" w:rsidP="009018BB">
      <w:pPr>
        <w:spacing w:after="80"/>
        <w:rPr>
          <w:rFonts w:ascii="Arial" w:hAnsi="Arial"/>
        </w:rPr>
      </w:pPr>
      <w:r>
        <w:rPr>
          <w:noProof/>
        </w:rPr>
        <w:drawing>
          <wp:inline distT="0" distB="0" distL="0" distR="0" wp14:anchorId="3904B5D0" wp14:editId="55584D3E">
            <wp:extent cx="1678940" cy="27644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866" r="14170" b="4706"/>
                    <a:stretch/>
                  </pic:blipFill>
                  <pic:spPr bwMode="auto">
                    <a:xfrm>
                      <a:off x="0" y="0"/>
                      <a:ext cx="1689325" cy="278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6490">
        <w:rPr>
          <w:noProof/>
        </w:rPr>
        <w:t xml:space="preserve">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D68632E" wp14:editId="734B7978">
            <wp:extent cx="3560211" cy="2554339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614" t="5507"/>
                    <a:stretch/>
                  </pic:blipFill>
                  <pic:spPr bwMode="auto">
                    <a:xfrm>
                      <a:off x="0" y="0"/>
                      <a:ext cx="3573395" cy="256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A21BD" w14:textId="169D0F6D" w:rsidR="00073455" w:rsidRDefault="00073455" w:rsidP="009018BB">
      <w:pPr>
        <w:spacing w:after="80"/>
        <w:rPr>
          <w:rFonts w:ascii="Arial" w:hAnsi="Arial"/>
        </w:rPr>
      </w:pPr>
    </w:p>
    <w:p w14:paraId="2265922E" w14:textId="2DA5B06D" w:rsidR="00073455" w:rsidRDefault="00073455" w:rsidP="009018BB">
      <w:pPr>
        <w:spacing w:after="80"/>
        <w:rPr>
          <w:rFonts w:ascii="Arial" w:hAnsi="Arial"/>
        </w:rPr>
      </w:pPr>
    </w:p>
    <w:p w14:paraId="79084E0A" w14:textId="10799128" w:rsidR="00073455" w:rsidRDefault="00A86490" w:rsidP="009018BB">
      <w:pPr>
        <w:spacing w:after="80"/>
        <w:rPr>
          <w:rFonts w:ascii="Arial" w:hAnsi="Arial"/>
        </w:rPr>
      </w:pPr>
      <w:r>
        <w:rPr>
          <w:noProof/>
        </w:rPr>
        <w:drawing>
          <wp:inline distT="0" distB="0" distL="0" distR="0" wp14:anchorId="7AA60F94" wp14:editId="5D2BC909">
            <wp:extent cx="2073349" cy="2990230"/>
            <wp:effectExtent l="0" t="0" r="317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847" cy="30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4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A62099" wp14:editId="5FD481DF">
            <wp:extent cx="3636335" cy="3022171"/>
            <wp:effectExtent l="0" t="0" r="254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042" cy="30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E40B" w14:textId="60416272" w:rsidR="00073455" w:rsidRDefault="00073455" w:rsidP="009018BB">
      <w:pPr>
        <w:spacing w:after="80"/>
        <w:rPr>
          <w:rFonts w:ascii="Arial" w:hAnsi="Arial"/>
        </w:rPr>
      </w:pPr>
    </w:p>
    <w:p w14:paraId="476A9158" w14:textId="5E56C651" w:rsidR="00073455" w:rsidRDefault="00073455" w:rsidP="009018BB">
      <w:pPr>
        <w:spacing w:after="80"/>
        <w:rPr>
          <w:rFonts w:ascii="Arial" w:hAnsi="Arial"/>
        </w:rPr>
      </w:pPr>
    </w:p>
    <w:p w14:paraId="4202FA1A" w14:textId="074187C6" w:rsidR="00073455" w:rsidRDefault="00073455" w:rsidP="009018BB">
      <w:pPr>
        <w:spacing w:after="80"/>
        <w:rPr>
          <w:rFonts w:ascii="Arial" w:hAnsi="Arial"/>
        </w:rPr>
      </w:pPr>
    </w:p>
    <w:p w14:paraId="78025F9D" w14:textId="0CB20A40" w:rsidR="00073455" w:rsidRDefault="00073455" w:rsidP="009018BB">
      <w:pPr>
        <w:spacing w:after="80"/>
        <w:rPr>
          <w:rFonts w:ascii="Arial" w:hAnsi="Arial"/>
        </w:rPr>
      </w:pPr>
    </w:p>
    <w:p w14:paraId="253FE0BD" w14:textId="77777777" w:rsidR="005829FF" w:rsidRDefault="005829FF" w:rsidP="009018BB">
      <w:pPr>
        <w:spacing w:after="80"/>
        <w:rPr>
          <w:rFonts w:ascii="Arial" w:hAnsi="Arial"/>
        </w:rPr>
      </w:pPr>
    </w:p>
    <w:p w14:paraId="3C45506D" w14:textId="4A2B322D" w:rsidR="00073455" w:rsidRDefault="00073455" w:rsidP="009018BB">
      <w:pPr>
        <w:spacing w:after="80"/>
        <w:rPr>
          <w:rFonts w:ascii="Arial" w:hAnsi="Arial"/>
        </w:rPr>
      </w:pPr>
    </w:p>
    <w:p w14:paraId="53DA2022" w14:textId="65A3403C" w:rsidR="009018BB" w:rsidRDefault="00FD0C80" w:rsidP="00E136A8">
      <w:pPr>
        <w:pStyle w:val="PargrafodaLista"/>
        <w:numPr>
          <w:ilvl w:val="0"/>
          <w:numId w:val="39"/>
        </w:numPr>
        <w:spacing w:after="80"/>
        <w:rPr>
          <w:rFonts w:ascii="Arial" w:hAnsi="Arial"/>
          <w:b/>
          <w:bCs/>
          <w:i/>
          <w:iCs/>
        </w:rPr>
      </w:pPr>
      <w:r w:rsidRPr="00E136A8">
        <w:rPr>
          <w:rFonts w:ascii="Arial" w:hAnsi="Arial"/>
          <w:b/>
          <w:bCs/>
          <w:i/>
          <w:iCs/>
        </w:rPr>
        <w:t>TELA</w:t>
      </w:r>
      <w:r w:rsidR="00E136A8" w:rsidRPr="00E136A8">
        <w:rPr>
          <w:rFonts w:ascii="Arial" w:hAnsi="Arial"/>
          <w:b/>
          <w:bCs/>
          <w:i/>
          <w:iCs/>
        </w:rPr>
        <w:t xml:space="preserve"> PRINCIPAL</w:t>
      </w:r>
    </w:p>
    <w:p w14:paraId="42E43A41" w14:textId="77777777" w:rsidR="005364A5" w:rsidRDefault="005364A5" w:rsidP="005364A5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72261ACD" w14:textId="54E90E16" w:rsidR="00E136A8" w:rsidRDefault="006559E1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  <w:r>
        <w:rPr>
          <w:noProof/>
        </w:rPr>
        <w:drawing>
          <wp:inline distT="0" distB="0" distL="0" distR="0" wp14:anchorId="45348139" wp14:editId="228ECBC6">
            <wp:extent cx="1924493" cy="27641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866" r="14170" b="4706"/>
                    <a:stretch/>
                  </pic:blipFill>
                  <pic:spPr bwMode="auto">
                    <a:xfrm>
                      <a:off x="0" y="0"/>
                      <a:ext cx="1943519" cy="279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64A5">
        <w:rPr>
          <w:rFonts w:ascii="Arial" w:hAnsi="Arial"/>
          <w:b/>
          <w:bCs/>
          <w:i/>
          <w:iCs/>
        </w:rPr>
        <w:t xml:space="preserve">          </w:t>
      </w:r>
      <w:r w:rsidR="005364A5">
        <w:rPr>
          <w:noProof/>
        </w:rPr>
        <w:drawing>
          <wp:inline distT="0" distB="0" distL="0" distR="0" wp14:anchorId="79680580" wp14:editId="56796D5C">
            <wp:extent cx="3285460" cy="25539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614" t="5507"/>
                    <a:stretch/>
                  </pic:blipFill>
                  <pic:spPr bwMode="auto">
                    <a:xfrm>
                      <a:off x="0" y="0"/>
                      <a:ext cx="3305428" cy="256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B7EEA" w14:textId="76872764" w:rsid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32878283" w14:textId="13A6AEFD" w:rsid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7C93D9C0" w14:textId="77777777" w:rsid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6C72A219" w14:textId="04C19192" w:rsid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10FA4484" w14:textId="6C233173" w:rsidR="00040286" w:rsidRP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1D2CFD25" w14:textId="68EDEEF5" w:rsidR="00040286" w:rsidRPr="00040286" w:rsidRDefault="00040286" w:rsidP="00E136A8">
      <w:pPr>
        <w:pStyle w:val="PargrafodaLista"/>
        <w:spacing w:after="80"/>
        <w:rPr>
          <w:rFonts w:ascii="Times New Roman" w:hAnsi="Times New Roman" w:cs="Times New Roman"/>
          <w:b/>
          <w:bCs/>
          <w:i/>
          <w:iCs/>
          <w:lang w:val="pt-BR"/>
        </w:rPr>
      </w:pP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Os elementos que devem </w:t>
      </w:r>
      <w:r w:rsidR="00E00BE2" w:rsidRPr="00040286">
        <w:rPr>
          <w:rFonts w:ascii="Times New Roman" w:hAnsi="Times New Roman" w:cs="Times New Roman"/>
          <w:b/>
          <w:bCs/>
          <w:i/>
          <w:iCs/>
          <w:lang w:val="pt-BR"/>
        </w:rPr>
        <w:t>estar</w:t>
      </w: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 </w:t>
      </w:r>
      <w:r w:rsidR="00C0067A" w:rsidRPr="00040286">
        <w:rPr>
          <w:rFonts w:ascii="Times New Roman" w:hAnsi="Times New Roman" w:cs="Times New Roman"/>
          <w:b/>
          <w:bCs/>
          <w:i/>
          <w:iCs/>
          <w:lang w:val="pt-BR"/>
        </w:rPr>
        <w:t>incluído</w:t>
      </w: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 nessa pagina</w:t>
      </w:r>
    </w:p>
    <w:p w14:paraId="24AA89A6" w14:textId="77777777" w:rsidR="00040286" w:rsidRP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5DF86789" w14:textId="0A3AF22A" w:rsidR="00903B9D" w:rsidRPr="00E00BE2" w:rsidRDefault="00040286" w:rsidP="00903B9D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>Logo</w:t>
      </w:r>
    </w:p>
    <w:p w14:paraId="1268F912" w14:textId="206BB042" w:rsidR="00903B9D" w:rsidRPr="00E00BE2" w:rsidRDefault="00903B9D" w:rsidP="00903B9D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 xml:space="preserve">Titulo da pagina </w:t>
      </w:r>
    </w:p>
    <w:p w14:paraId="7C6FDC60" w14:textId="20D982FA" w:rsidR="00040286" w:rsidRPr="00E00BE2" w:rsidRDefault="00B228C6" w:rsidP="00040286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>Botões</w:t>
      </w:r>
      <w:r w:rsidR="00F40F9F">
        <w:rPr>
          <w:rFonts w:ascii="Arial" w:hAnsi="Arial" w:cs="Arial"/>
          <w:bCs/>
          <w:i/>
          <w:iCs/>
          <w:lang w:val="pt-BR"/>
        </w:rPr>
        <w:t xml:space="preserve"> MENU</w:t>
      </w:r>
      <w:r w:rsidRPr="00E00BE2">
        <w:rPr>
          <w:rFonts w:ascii="Arial" w:hAnsi="Arial" w:cs="Arial"/>
          <w:bCs/>
          <w:i/>
          <w:iCs/>
          <w:lang w:val="pt-BR"/>
        </w:rPr>
        <w:t xml:space="preserve"> (</w:t>
      </w:r>
      <w:r w:rsidR="00F40F9F">
        <w:rPr>
          <w:rFonts w:ascii="Arial" w:hAnsi="Arial" w:cs="Arial"/>
          <w:bCs/>
          <w:i/>
          <w:iCs/>
          <w:lang w:val="pt-BR"/>
        </w:rPr>
        <w:t>Retrato e Paisagem</w:t>
      </w:r>
      <w:r w:rsidR="00C0067A" w:rsidRPr="00E00BE2">
        <w:rPr>
          <w:rFonts w:ascii="Arial" w:hAnsi="Arial" w:cs="Arial"/>
          <w:bCs/>
          <w:i/>
          <w:iCs/>
          <w:lang w:val="pt-BR"/>
        </w:rPr>
        <w:t>)</w:t>
      </w:r>
    </w:p>
    <w:p w14:paraId="44BBBA37" w14:textId="39C4A532" w:rsidR="00040286" w:rsidRDefault="00F40F9F" w:rsidP="00F40F9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Deve ser criado um </w:t>
      </w:r>
      <w:proofErr w:type="spellStart"/>
      <w:r>
        <w:rPr>
          <w:rFonts w:ascii="Arial" w:hAnsi="Arial" w:cs="Arial"/>
          <w:bCs/>
          <w:i/>
          <w:iCs/>
          <w:lang w:val="pt-BR"/>
        </w:rPr>
        <w:t>Prototype</w:t>
      </w:r>
      <w:proofErr w:type="spellEnd"/>
      <w:r>
        <w:rPr>
          <w:rFonts w:ascii="Arial" w:hAnsi="Arial" w:cs="Arial"/>
          <w:bCs/>
          <w:i/>
          <w:iCs/>
          <w:lang w:val="pt-BR"/>
        </w:rPr>
        <w:t xml:space="preserve"> de “Horizontal </w:t>
      </w:r>
      <w:proofErr w:type="spellStart"/>
      <w:r>
        <w:rPr>
          <w:rFonts w:ascii="Arial" w:hAnsi="Arial" w:cs="Arial"/>
          <w:bCs/>
          <w:i/>
          <w:iCs/>
          <w:lang w:val="pt-BR"/>
        </w:rPr>
        <w:t>Scrolling</w:t>
      </w:r>
      <w:proofErr w:type="spellEnd"/>
      <w:r>
        <w:rPr>
          <w:rFonts w:ascii="Arial" w:hAnsi="Arial" w:cs="Arial"/>
          <w:bCs/>
          <w:i/>
          <w:iCs/>
          <w:lang w:val="pt-BR"/>
        </w:rPr>
        <w:t>”</w:t>
      </w:r>
    </w:p>
    <w:p w14:paraId="372DEE66" w14:textId="052A2FA6" w:rsidR="00F40F9F" w:rsidRDefault="00F40F9F" w:rsidP="00F40F9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FB5D19">
        <w:rPr>
          <w:rFonts w:ascii="Arial" w:hAnsi="Arial" w:cs="Arial"/>
          <w:bCs/>
          <w:i/>
          <w:iCs/>
          <w:lang w:val="pt-BR"/>
        </w:rPr>
        <w:t>MENU</w:t>
      </w:r>
      <w:r>
        <w:rPr>
          <w:rFonts w:ascii="Arial" w:hAnsi="Arial" w:cs="Arial"/>
          <w:bCs/>
          <w:i/>
          <w:iCs/>
          <w:lang w:val="pt-BR"/>
        </w:rPr>
        <w:t xml:space="preserve"> estático (famoso MENU HAMBURGUER)</w:t>
      </w:r>
    </w:p>
    <w:p w14:paraId="3E729433" w14:textId="60DA6B5D" w:rsidR="004B5417" w:rsidRPr="00F40F9F" w:rsidRDefault="004B5417" w:rsidP="00F40F9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Utilize as imagens </w:t>
      </w:r>
      <w:r>
        <w:rPr>
          <w:rFonts w:ascii="Arial" w:hAnsi="Arial" w:cs="Arial"/>
          <w:bCs/>
          <w:i/>
          <w:iCs/>
          <w:lang w:val="pt-BR"/>
        </w:rPr>
        <w:t>e</w:t>
      </w:r>
      <w:r>
        <w:rPr>
          <w:rFonts w:ascii="Arial" w:hAnsi="Arial" w:cs="Arial"/>
          <w:bCs/>
          <w:i/>
          <w:iCs/>
          <w:lang w:val="pt-BR"/>
        </w:rPr>
        <w:t xml:space="preserve"> texto fornecido</w:t>
      </w:r>
    </w:p>
    <w:p w14:paraId="05ECF88C" w14:textId="486F08DF" w:rsidR="00E136A8" w:rsidRDefault="00E136A8" w:rsidP="00E136A8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66B43BD6" w14:textId="2B685F01" w:rsid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5E11702B" w14:textId="78033D4E" w:rsidR="00040286" w:rsidRDefault="00040286" w:rsidP="00E136A8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  <w:r>
        <w:rPr>
          <w:rFonts w:ascii="Arial" w:hAnsi="Arial"/>
          <w:b/>
          <w:bCs/>
          <w:i/>
          <w:iCs/>
          <w:lang w:val="pt-BR"/>
        </w:rPr>
        <w:t>Requisitos do design</w:t>
      </w:r>
    </w:p>
    <w:p w14:paraId="2F53D592" w14:textId="1A0E5FE3" w:rsidR="00040286" w:rsidRPr="00E00BE2" w:rsidRDefault="00E00BE2" w:rsidP="00040286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>LOGO precisa usar a logo fornecida, você poderá mudar a cor do logotipo mais não sua forma.</w:t>
      </w:r>
    </w:p>
    <w:p w14:paraId="3AA4F1EC" w14:textId="3FB3BDDB" w:rsidR="00040286" w:rsidRPr="00E00BE2" w:rsidRDefault="00E00BE2" w:rsidP="00040286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>Aplique</w:t>
      </w:r>
      <w:r w:rsidR="00040286" w:rsidRPr="00E00BE2">
        <w:rPr>
          <w:rFonts w:ascii="Arial" w:hAnsi="Arial" w:cs="Arial"/>
          <w:bCs/>
          <w:i/>
          <w:iCs/>
          <w:lang w:val="pt-BR"/>
        </w:rPr>
        <w:t xml:space="preserve"> 3 </w:t>
      </w:r>
      <w:r w:rsidR="006E67AD">
        <w:rPr>
          <w:rFonts w:ascii="Arial" w:hAnsi="Arial" w:cs="Arial"/>
          <w:bCs/>
          <w:i/>
          <w:iCs/>
          <w:lang w:val="pt-BR"/>
        </w:rPr>
        <w:t>imagens com descrição</w:t>
      </w:r>
      <w:r>
        <w:rPr>
          <w:rFonts w:ascii="Arial" w:hAnsi="Arial" w:cs="Arial"/>
          <w:bCs/>
          <w:i/>
          <w:iCs/>
          <w:lang w:val="pt-BR"/>
        </w:rPr>
        <w:t xml:space="preserve"> fornecido na Tela principal para simular</w:t>
      </w:r>
      <w:r w:rsidR="006E67AD">
        <w:rPr>
          <w:rFonts w:ascii="Arial" w:hAnsi="Arial" w:cs="Arial"/>
          <w:bCs/>
          <w:i/>
          <w:iCs/>
          <w:lang w:val="pt-BR"/>
        </w:rPr>
        <w:t xml:space="preserve"> </w:t>
      </w:r>
      <w:r w:rsidR="00DF3CF8">
        <w:rPr>
          <w:rFonts w:ascii="Arial" w:hAnsi="Arial" w:cs="Arial"/>
          <w:bCs/>
          <w:i/>
          <w:iCs/>
          <w:lang w:val="pt-BR"/>
        </w:rPr>
        <w:t>introdução</w:t>
      </w:r>
      <w:r w:rsidR="006E67AD">
        <w:rPr>
          <w:rFonts w:ascii="Arial" w:hAnsi="Arial" w:cs="Arial"/>
          <w:bCs/>
          <w:i/>
          <w:iCs/>
          <w:lang w:val="pt-BR"/>
        </w:rPr>
        <w:t xml:space="preserve"> do APP</w:t>
      </w:r>
      <w:r w:rsidR="00AB440F">
        <w:rPr>
          <w:rFonts w:ascii="Arial" w:hAnsi="Arial" w:cs="Arial"/>
          <w:bCs/>
          <w:i/>
          <w:iCs/>
          <w:lang w:val="pt-BR"/>
        </w:rPr>
        <w:t xml:space="preserve"> e aplique melhoria de design</w:t>
      </w:r>
      <w:r w:rsidR="00040286" w:rsidRPr="00E00BE2">
        <w:rPr>
          <w:rFonts w:ascii="Arial" w:hAnsi="Arial" w:cs="Arial"/>
          <w:bCs/>
          <w:i/>
          <w:iCs/>
          <w:lang w:val="pt-BR"/>
        </w:rPr>
        <w:t xml:space="preserve"> </w:t>
      </w:r>
    </w:p>
    <w:p w14:paraId="7E73FE32" w14:textId="5E6D2C58" w:rsidR="00040286" w:rsidRDefault="00FB5D19" w:rsidP="00040286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Faça a aplicação de </w:t>
      </w:r>
      <w:r w:rsidR="00040286" w:rsidRPr="00E00BE2">
        <w:rPr>
          <w:rFonts w:ascii="Arial" w:hAnsi="Arial" w:cs="Arial"/>
          <w:bCs/>
          <w:i/>
          <w:iCs/>
          <w:lang w:val="pt-BR"/>
        </w:rPr>
        <w:t xml:space="preserve">Navegação entre </w:t>
      </w:r>
      <w:r>
        <w:rPr>
          <w:rFonts w:ascii="Arial" w:hAnsi="Arial" w:cs="Arial"/>
          <w:bCs/>
          <w:i/>
          <w:iCs/>
          <w:lang w:val="pt-BR"/>
        </w:rPr>
        <w:t>os botões e telas (</w:t>
      </w:r>
      <w:r>
        <w:rPr>
          <w:rFonts w:ascii="Arial" w:hAnsi="Arial" w:cs="Arial"/>
          <w:b/>
          <w:bCs/>
          <w:i/>
          <w:iCs/>
          <w:lang w:val="pt-BR"/>
        </w:rPr>
        <w:t xml:space="preserve">OBS: </w:t>
      </w:r>
      <w:r>
        <w:rPr>
          <w:rFonts w:ascii="Arial" w:hAnsi="Arial" w:cs="Arial"/>
          <w:bCs/>
          <w:i/>
          <w:iCs/>
          <w:lang w:val="pt-BR"/>
        </w:rPr>
        <w:t>Os botões devem possuir uma melhoria de design)</w:t>
      </w:r>
    </w:p>
    <w:p w14:paraId="35C050AA" w14:textId="2805C319" w:rsidR="00A62267" w:rsidRDefault="00DF3CF8" w:rsidP="00DF3CF8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Deve </w:t>
      </w:r>
      <w:r w:rsidR="00A8427C">
        <w:rPr>
          <w:rFonts w:ascii="Arial" w:hAnsi="Arial" w:cs="Arial"/>
          <w:bCs/>
          <w:i/>
          <w:iCs/>
          <w:lang w:val="pt-BR"/>
        </w:rPr>
        <w:t>ser obrigatório</w:t>
      </w:r>
      <w:r>
        <w:rPr>
          <w:rFonts w:ascii="Arial" w:hAnsi="Arial" w:cs="Arial"/>
          <w:bCs/>
          <w:i/>
          <w:iCs/>
          <w:lang w:val="pt-BR"/>
        </w:rPr>
        <w:t xml:space="preserve"> a mudança de orientação da tela quando for escolhido modo Retrato ou Paisagem. </w:t>
      </w:r>
    </w:p>
    <w:p w14:paraId="1C903C21" w14:textId="645F8758" w:rsidR="00E136A8" w:rsidRPr="00040286" w:rsidRDefault="00E136A8" w:rsidP="00E136A8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3FD819A4" w14:textId="605C827E" w:rsidR="00E136A8" w:rsidRPr="00040286" w:rsidRDefault="00E136A8" w:rsidP="00E136A8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5806F46A" w14:textId="77777777" w:rsidR="00E136A8" w:rsidRDefault="00E136A8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1CAED508" w14:textId="48024ACD" w:rsidR="00E136A8" w:rsidRDefault="00E136A8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1AFC79EF" w14:textId="62DE8908" w:rsidR="00F40F9F" w:rsidRDefault="00F40F9F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0E3BF57D" w14:textId="1E5051CF" w:rsidR="00F40F9F" w:rsidRDefault="00F40F9F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0A5F295A" w14:textId="77777777" w:rsidR="005829FF" w:rsidRDefault="005829FF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5E5A8CAF" w14:textId="77777777" w:rsidR="00F40F9F" w:rsidRDefault="00F40F9F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03A422D6" w14:textId="4AD924EA" w:rsidR="00E136A8" w:rsidRDefault="00E136A8" w:rsidP="00E136A8">
      <w:pPr>
        <w:pStyle w:val="PargrafodaLista"/>
        <w:spacing w:after="80"/>
        <w:rPr>
          <w:rFonts w:ascii="Arial" w:hAnsi="Arial"/>
          <w:b/>
          <w:bCs/>
          <w:i/>
          <w:iCs/>
        </w:rPr>
      </w:pPr>
    </w:p>
    <w:p w14:paraId="03548728" w14:textId="5CD1AD45" w:rsidR="00E136A8" w:rsidRPr="009944A8" w:rsidRDefault="00E136A8" w:rsidP="009944A8">
      <w:pPr>
        <w:spacing w:after="80"/>
        <w:rPr>
          <w:rFonts w:ascii="Arial" w:hAnsi="Arial"/>
          <w:b/>
          <w:bCs/>
          <w:i/>
          <w:iCs/>
        </w:rPr>
      </w:pPr>
    </w:p>
    <w:p w14:paraId="23CC5EBB" w14:textId="26CC03FE" w:rsidR="00E136A8" w:rsidRDefault="00DF3CF8" w:rsidP="00E136A8">
      <w:pPr>
        <w:pStyle w:val="PargrafodaLista"/>
        <w:numPr>
          <w:ilvl w:val="0"/>
          <w:numId w:val="39"/>
        </w:numPr>
        <w:spacing w:after="8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TELA LISTA DE PESQUISA</w:t>
      </w:r>
    </w:p>
    <w:p w14:paraId="41AEE251" w14:textId="6D2D1CF5" w:rsidR="00040286" w:rsidRDefault="00040286" w:rsidP="00040286">
      <w:pPr>
        <w:pStyle w:val="PargrafodaLista"/>
        <w:spacing w:after="80"/>
        <w:rPr>
          <w:rFonts w:ascii="Arial" w:hAnsi="Arial"/>
          <w:b/>
          <w:bCs/>
        </w:rPr>
      </w:pPr>
    </w:p>
    <w:p w14:paraId="76BCD38B" w14:textId="5CF67AA4" w:rsidR="00040286" w:rsidRDefault="006E67AD" w:rsidP="00AB440F">
      <w:pPr>
        <w:pStyle w:val="PargrafodaLista"/>
        <w:spacing w:after="80"/>
        <w:ind w:right="-427" w:hanging="862"/>
        <w:rPr>
          <w:rFonts w:ascii="Arial" w:hAnsi="Arial"/>
          <w:b/>
          <w:bCs/>
        </w:rPr>
      </w:pPr>
      <w:r>
        <w:rPr>
          <w:noProof/>
        </w:rPr>
        <w:drawing>
          <wp:inline distT="0" distB="0" distL="0" distR="0" wp14:anchorId="76CBDCA3" wp14:editId="05DC4B1C">
            <wp:extent cx="2073349" cy="2990230"/>
            <wp:effectExtent l="0" t="0" r="317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847" cy="30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1C3EE" wp14:editId="1A557F04">
            <wp:extent cx="3636335" cy="3022171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042" cy="30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5F29" w14:textId="25504CE9" w:rsidR="00040286" w:rsidRDefault="00040286" w:rsidP="00040286">
      <w:pPr>
        <w:pStyle w:val="PargrafodaLista"/>
        <w:spacing w:after="80"/>
        <w:rPr>
          <w:rFonts w:ascii="Arial" w:hAnsi="Arial"/>
          <w:b/>
          <w:bCs/>
        </w:rPr>
      </w:pPr>
    </w:p>
    <w:p w14:paraId="32AC72E1" w14:textId="30E65426" w:rsidR="00F92860" w:rsidRPr="00040286" w:rsidRDefault="00F92860" w:rsidP="00F92860">
      <w:pPr>
        <w:pStyle w:val="PargrafodaLista"/>
        <w:spacing w:after="80"/>
        <w:rPr>
          <w:rFonts w:ascii="Times New Roman" w:hAnsi="Times New Roman" w:cs="Times New Roman"/>
          <w:b/>
          <w:bCs/>
          <w:i/>
          <w:iCs/>
          <w:lang w:val="pt-BR"/>
        </w:rPr>
      </w:pP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Os elementos que devem </w:t>
      </w:r>
      <w:r w:rsidR="00DF498F" w:rsidRPr="00040286">
        <w:rPr>
          <w:rFonts w:ascii="Times New Roman" w:hAnsi="Times New Roman" w:cs="Times New Roman"/>
          <w:b/>
          <w:bCs/>
          <w:i/>
          <w:iCs/>
          <w:lang w:val="pt-BR"/>
        </w:rPr>
        <w:t>estar</w:t>
      </w: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 </w:t>
      </w:r>
      <w:r w:rsidR="009D57B1" w:rsidRPr="00040286">
        <w:rPr>
          <w:rFonts w:ascii="Times New Roman" w:hAnsi="Times New Roman" w:cs="Times New Roman"/>
          <w:b/>
          <w:bCs/>
          <w:i/>
          <w:iCs/>
          <w:lang w:val="pt-BR"/>
        </w:rPr>
        <w:t>incluído</w:t>
      </w: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 nessa pagina</w:t>
      </w:r>
    </w:p>
    <w:p w14:paraId="1CBFF489" w14:textId="77777777" w:rsidR="00F92860" w:rsidRPr="00040286" w:rsidRDefault="00F92860" w:rsidP="00F92860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0B14FA99" w14:textId="171347AC" w:rsidR="00F92860" w:rsidRPr="00FB5D19" w:rsidRDefault="00DF498F" w:rsidP="00F92860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>Logo</w:t>
      </w:r>
    </w:p>
    <w:p w14:paraId="3EDE765B" w14:textId="494C0CFF" w:rsidR="00F92860" w:rsidRPr="00FB5D19" w:rsidRDefault="005E14D7" w:rsidP="00F92860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FB5D19">
        <w:rPr>
          <w:rFonts w:ascii="Arial" w:hAnsi="Arial" w:cs="Arial"/>
          <w:bCs/>
          <w:i/>
          <w:iCs/>
          <w:lang w:val="pt-BR"/>
        </w:rPr>
        <w:t>Título</w:t>
      </w:r>
      <w:r w:rsidR="00F92860" w:rsidRPr="00FB5D19">
        <w:rPr>
          <w:rFonts w:ascii="Arial" w:hAnsi="Arial" w:cs="Arial"/>
          <w:bCs/>
          <w:i/>
          <w:iCs/>
          <w:lang w:val="pt-BR"/>
        </w:rPr>
        <w:t xml:space="preserve"> da pagina</w:t>
      </w:r>
    </w:p>
    <w:p w14:paraId="059B7B2A" w14:textId="0116ACD4" w:rsidR="007A489D" w:rsidRPr="00FB5D19" w:rsidRDefault="007A489D" w:rsidP="00F92860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FB5D19">
        <w:rPr>
          <w:rFonts w:ascii="Arial" w:hAnsi="Arial" w:cs="Arial"/>
          <w:bCs/>
          <w:i/>
          <w:iCs/>
          <w:lang w:val="pt-BR"/>
        </w:rPr>
        <w:t>MENU</w:t>
      </w:r>
      <w:r w:rsidR="00DF498F">
        <w:rPr>
          <w:rFonts w:ascii="Arial" w:hAnsi="Arial" w:cs="Arial"/>
          <w:bCs/>
          <w:i/>
          <w:iCs/>
          <w:lang w:val="pt-BR"/>
        </w:rPr>
        <w:t xml:space="preserve"> estático </w:t>
      </w:r>
      <w:r w:rsidR="00DC2D19">
        <w:rPr>
          <w:rFonts w:ascii="Arial" w:hAnsi="Arial" w:cs="Arial"/>
          <w:bCs/>
          <w:i/>
          <w:iCs/>
          <w:lang w:val="pt-BR"/>
        </w:rPr>
        <w:t>(famoso MENU HAMBURGUER)</w:t>
      </w:r>
    </w:p>
    <w:p w14:paraId="23112CCE" w14:textId="45BC7776" w:rsidR="009D57B1" w:rsidRDefault="009D57B1" w:rsidP="00F92860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FB5D19">
        <w:rPr>
          <w:rFonts w:ascii="Arial" w:hAnsi="Arial" w:cs="Arial"/>
          <w:bCs/>
          <w:i/>
          <w:iCs/>
          <w:lang w:val="pt-BR"/>
        </w:rPr>
        <w:t>Status do Perfil</w:t>
      </w:r>
    </w:p>
    <w:p w14:paraId="2BCDC238" w14:textId="35627ABE" w:rsidR="00CF2F93" w:rsidRDefault="00CF2F93" w:rsidP="00CF2F93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proofErr w:type="spellStart"/>
      <w:r>
        <w:rPr>
          <w:rFonts w:ascii="Arial" w:hAnsi="Arial" w:cs="Arial"/>
          <w:bCs/>
          <w:i/>
          <w:iCs/>
          <w:lang w:val="pt-BR"/>
        </w:rPr>
        <w:t>Prototype</w:t>
      </w:r>
      <w:proofErr w:type="spellEnd"/>
      <w:r>
        <w:rPr>
          <w:rFonts w:ascii="Arial" w:hAnsi="Arial" w:cs="Arial"/>
          <w:bCs/>
          <w:i/>
          <w:iCs/>
          <w:lang w:val="pt-BR"/>
        </w:rPr>
        <w:t xml:space="preserve"> de “Vertical </w:t>
      </w:r>
      <w:proofErr w:type="spellStart"/>
      <w:r>
        <w:rPr>
          <w:rFonts w:ascii="Arial" w:hAnsi="Arial" w:cs="Arial"/>
          <w:bCs/>
          <w:i/>
          <w:iCs/>
          <w:lang w:val="pt-BR"/>
        </w:rPr>
        <w:t>Scrolling</w:t>
      </w:r>
      <w:proofErr w:type="spellEnd"/>
      <w:r>
        <w:rPr>
          <w:rFonts w:ascii="Arial" w:hAnsi="Arial" w:cs="Arial"/>
          <w:bCs/>
          <w:i/>
          <w:iCs/>
          <w:lang w:val="pt-BR"/>
        </w:rPr>
        <w:t>”</w:t>
      </w:r>
    </w:p>
    <w:p w14:paraId="6A3FC74D" w14:textId="45A10B38" w:rsidR="00CF2F93" w:rsidRDefault="004B5417" w:rsidP="00F92860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Utilize as imagens e texto fornecido </w:t>
      </w:r>
    </w:p>
    <w:p w14:paraId="74E3FBE3" w14:textId="77777777" w:rsidR="00F92860" w:rsidRPr="00FB5D19" w:rsidRDefault="00F92860" w:rsidP="00F92860">
      <w:pPr>
        <w:pStyle w:val="PargrafodaLista"/>
        <w:spacing w:after="80"/>
        <w:rPr>
          <w:rFonts w:ascii="Arial" w:hAnsi="Arial" w:cs="Arial"/>
          <w:b/>
          <w:bCs/>
          <w:i/>
          <w:iCs/>
          <w:lang w:val="pt-BR"/>
        </w:rPr>
      </w:pPr>
    </w:p>
    <w:p w14:paraId="69432B0C" w14:textId="77777777" w:rsidR="00F92860" w:rsidRPr="00FB5D19" w:rsidRDefault="00F92860" w:rsidP="00F92860">
      <w:pPr>
        <w:pStyle w:val="PargrafodaLista"/>
        <w:spacing w:after="80"/>
        <w:rPr>
          <w:rFonts w:ascii="Arial" w:hAnsi="Arial" w:cs="Arial"/>
          <w:b/>
          <w:bCs/>
          <w:i/>
          <w:iCs/>
          <w:lang w:val="pt-BR"/>
        </w:rPr>
      </w:pPr>
    </w:p>
    <w:p w14:paraId="50D767AA" w14:textId="77777777" w:rsidR="00F92860" w:rsidRPr="00FB5D19" w:rsidRDefault="00F92860" w:rsidP="00F92860">
      <w:pPr>
        <w:pStyle w:val="PargrafodaLista"/>
        <w:spacing w:after="80"/>
        <w:rPr>
          <w:rFonts w:ascii="Arial" w:hAnsi="Arial" w:cs="Arial"/>
          <w:b/>
          <w:bCs/>
          <w:i/>
          <w:iCs/>
          <w:lang w:val="pt-BR"/>
        </w:rPr>
      </w:pPr>
      <w:r w:rsidRPr="00FB5D19">
        <w:rPr>
          <w:rFonts w:ascii="Arial" w:hAnsi="Arial" w:cs="Arial"/>
          <w:b/>
          <w:bCs/>
          <w:i/>
          <w:iCs/>
          <w:lang w:val="pt-BR"/>
        </w:rPr>
        <w:t>Requisitos do design:</w:t>
      </w:r>
    </w:p>
    <w:p w14:paraId="18381CDB" w14:textId="2E598FAE" w:rsidR="00DC2D19" w:rsidRPr="00DC2D19" w:rsidRDefault="00DC2D19" w:rsidP="00DC2D19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>LOGO precisa usar a logo fornecida, você poderá mudar a cor do logotipo mais não sua forma.</w:t>
      </w:r>
    </w:p>
    <w:p w14:paraId="33C6021C" w14:textId="3BBDC4B4" w:rsidR="00DC2D19" w:rsidRDefault="00DC2D19" w:rsidP="00DC2D19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Deve ser criado um </w:t>
      </w:r>
      <w:proofErr w:type="spellStart"/>
      <w:r>
        <w:rPr>
          <w:rFonts w:ascii="Arial" w:hAnsi="Arial" w:cs="Arial"/>
          <w:bCs/>
          <w:i/>
          <w:iCs/>
          <w:lang w:val="pt-BR"/>
        </w:rPr>
        <w:t>Prototype</w:t>
      </w:r>
      <w:proofErr w:type="spellEnd"/>
      <w:r>
        <w:rPr>
          <w:rFonts w:ascii="Arial" w:hAnsi="Arial" w:cs="Arial"/>
          <w:bCs/>
          <w:i/>
          <w:iCs/>
          <w:lang w:val="pt-BR"/>
        </w:rPr>
        <w:t xml:space="preserve"> de “</w:t>
      </w:r>
      <w:r w:rsidR="00DF3CF8">
        <w:rPr>
          <w:rFonts w:ascii="Arial" w:hAnsi="Arial" w:cs="Arial"/>
          <w:bCs/>
          <w:i/>
          <w:iCs/>
          <w:lang w:val="pt-BR"/>
        </w:rPr>
        <w:t>Vertical</w:t>
      </w:r>
      <w:r>
        <w:rPr>
          <w:rFonts w:ascii="Arial" w:hAnsi="Arial" w:cs="Arial"/>
          <w:bCs/>
          <w:i/>
          <w:iCs/>
          <w:lang w:val="pt-BR"/>
        </w:rPr>
        <w:t xml:space="preserve"> </w:t>
      </w:r>
      <w:proofErr w:type="spellStart"/>
      <w:r>
        <w:rPr>
          <w:rFonts w:ascii="Arial" w:hAnsi="Arial" w:cs="Arial"/>
          <w:bCs/>
          <w:i/>
          <w:iCs/>
          <w:lang w:val="pt-BR"/>
        </w:rPr>
        <w:t>Scrolling</w:t>
      </w:r>
      <w:proofErr w:type="spellEnd"/>
      <w:r>
        <w:rPr>
          <w:rFonts w:ascii="Arial" w:hAnsi="Arial" w:cs="Arial"/>
          <w:bCs/>
          <w:i/>
          <w:iCs/>
          <w:lang w:val="pt-BR"/>
        </w:rPr>
        <w:t>” n</w:t>
      </w:r>
      <w:r w:rsidR="00DF3CF8">
        <w:rPr>
          <w:rFonts w:ascii="Arial" w:hAnsi="Arial" w:cs="Arial"/>
          <w:bCs/>
          <w:i/>
          <w:iCs/>
          <w:lang w:val="pt-BR"/>
        </w:rPr>
        <w:t>a tela de Lista</w:t>
      </w:r>
      <w:r>
        <w:rPr>
          <w:rFonts w:ascii="Arial" w:hAnsi="Arial" w:cs="Arial"/>
          <w:bCs/>
          <w:i/>
          <w:iCs/>
          <w:lang w:val="pt-BR"/>
        </w:rPr>
        <w:t>.</w:t>
      </w:r>
    </w:p>
    <w:p w14:paraId="3E5DE4FE" w14:textId="77777777" w:rsidR="0038075C" w:rsidRDefault="007562F8" w:rsidP="007562F8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>Na logo deve ser aplicada navegação para TELA PRINCIPAL (</w:t>
      </w:r>
      <w:r>
        <w:rPr>
          <w:rFonts w:ascii="Arial" w:hAnsi="Arial" w:cs="Arial"/>
          <w:b/>
          <w:bCs/>
          <w:i/>
          <w:iCs/>
          <w:lang w:val="pt-BR"/>
        </w:rPr>
        <w:t xml:space="preserve">OBS: </w:t>
      </w:r>
      <w:r>
        <w:rPr>
          <w:rFonts w:ascii="Arial" w:hAnsi="Arial" w:cs="Arial"/>
          <w:bCs/>
          <w:i/>
          <w:iCs/>
          <w:lang w:val="pt-BR"/>
        </w:rPr>
        <w:t>Deve ser colocado essa navegação em todas as telas que possuir a logo)</w:t>
      </w:r>
    </w:p>
    <w:p w14:paraId="714AADD0" w14:textId="0F94FE07" w:rsidR="0038075C" w:rsidRDefault="0038075C" w:rsidP="007562F8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>Deve possuir uma barra de pesquisa com melhoria de design</w:t>
      </w:r>
    </w:p>
    <w:p w14:paraId="0C929494" w14:textId="475FA0EC" w:rsidR="00D1213F" w:rsidRPr="00DF3CF8" w:rsidRDefault="00D1213F" w:rsidP="00D1213F">
      <w:pPr>
        <w:pStyle w:val="PargrafodaLista"/>
        <w:spacing w:after="80"/>
        <w:ind w:left="1440"/>
        <w:rPr>
          <w:rFonts w:ascii="Arial" w:hAnsi="Arial" w:cs="Arial"/>
          <w:bCs/>
          <w:i/>
          <w:iCs/>
          <w:lang w:val="pt-BR"/>
        </w:rPr>
      </w:pPr>
    </w:p>
    <w:p w14:paraId="07B2E680" w14:textId="3C1D2DDC" w:rsidR="007562F8" w:rsidRDefault="007562F8" w:rsidP="00CF2F93">
      <w:pPr>
        <w:pStyle w:val="PargrafodaLista"/>
        <w:spacing w:after="80"/>
        <w:ind w:left="1440"/>
        <w:rPr>
          <w:rFonts w:ascii="Arial" w:hAnsi="Arial" w:cs="Arial"/>
          <w:bCs/>
          <w:i/>
          <w:iCs/>
          <w:lang w:val="pt-BR"/>
        </w:rPr>
      </w:pPr>
    </w:p>
    <w:p w14:paraId="7EEDE68F" w14:textId="77777777" w:rsidR="007562F8" w:rsidRPr="00E00BE2" w:rsidRDefault="007562F8" w:rsidP="007562F8">
      <w:pPr>
        <w:pStyle w:val="PargrafodaLista"/>
        <w:spacing w:after="80"/>
        <w:ind w:left="1440"/>
        <w:rPr>
          <w:rFonts w:ascii="Arial" w:hAnsi="Arial" w:cs="Arial"/>
          <w:bCs/>
          <w:i/>
          <w:iCs/>
          <w:lang w:val="pt-BR"/>
        </w:rPr>
      </w:pPr>
    </w:p>
    <w:p w14:paraId="79962363" w14:textId="0FD89663" w:rsidR="00E136A8" w:rsidRDefault="00E136A8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030E0C8A" w14:textId="4C429AE4" w:rsidR="00E136A8" w:rsidRDefault="00E136A8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323CF65E" w14:textId="67C4504F" w:rsidR="00AB440F" w:rsidRDefault="00AB440F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7149D092" w14:textId="37D36421" w:rsidR="00AB440F" w:rsidRDefault="00AB440F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43B51FD4" w14:textId="1692D9B1" w:rsidR="00AB440F" w:rsidRDefault="00AB440F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1AB60E54" w14:textId="55507ABD" w:rsidR="00AB440F" w:rsidRDefault="00AB440F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0B8196C8" w14:textId="77777777" w:rsidR="00AB440F" w:rsidRDefault="00AB440F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2459F22A" w14:textId="4B977F37" w:rsidR="00E136A8" w:rsidRDefault="00E136A8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0DF82D30" w14:textId="77777777" w:rsidR="00AB440F" w:rsidRDefault="00AB440F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48928657" w14:textId="383896B1" w:rsidR="00E136A8" w:rsidRDefault="00E136A8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6DF9CB08" w14:textId="22EEDDBB" w:rsidR="00E136A8" w:rsidRDefault="00E136A8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40BD1118" w14:textId="3045AE78" w:rsidR="00E136A8" w:rsidRDefault="00E136A8" w:rsidP="00E136A8">
      <w:pPr>
        <w:pStyle w:val="PargrafodaLista"/>
        <w:spacing w:after="80"/>
        <w:rPr>
          <w:rFonts w:ascii="Arial" w:hAnsi="Arial"/>
          <w:b/>
          <w:bCs/>
        </w:rPr>
      </w:pPr>
    </w:p>
    <w:p w14:paraId="3F40CB69" w14:textId="71DC699D" w:rsidR="00E136A8" w:rsidRDefault="006E67AD" w:rsidP="00E136A8">
      <w:pPr>
        <w:pStyle w:val="PargrafodaLista"/>
        <w:numPr>
          <w:ilvl w:val="0"/>
          <w:numId w:val="39"/>
        </w:numPr>
        <w:spacing w:after="8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TELA</w:t>
      </w:r>
      <w:r w:rsidR="005829FF">
        <w:rPr>
          <w:rFonts w:ascii="Arial" w:hAnsi="Arial"/>
          <w:b/>
          <w:bCs/>
        </w:rPr>
        <w:t xml:space="preserve"> DE INFORMAÇÔES</w:t>
      </w:r>
    </w:p>
    <w:p w14:paraId="6BE36DC9" w14:textId="77777777" w:rsidR="00FF63AF" w:rsidRPr="00FF63AF" w:rsidRDefault="00FF63AF" w:rsidP="00FF63AF">
      <w:pPr>
        <w:spacing w:after="80"/>
        <w:ind w:left="360"/>
        <w:rPr>
          <w:rFonts w:ascii="Arial" w:hAnsi="Arial"/>
          <w:b/>
          <w:bCs/>
        </w:rPr>
      </w:pPr>
    </w:p>
    <w:p w14:paraId="338D6F66" w14:textId="40DA15C3" w:rsidR="00E136A8" w:rsidRDefault="00E136A8" w:rsidP="00AB440F">
      <w:pPr>
        <w:spacing w:after="80"/>
        <w:ind w:left="567"/>
        <w:rPr>
          <w:rFonts w:ascii="Arial" w:hAnsi="Arial"/>
          <w:b/>
          <w:bCs/>
        </w:rPr>
      </w:pPr>
    </w:p>
    <w:p w14:paraId="64C51785" w14:textId="77777777" w:rsidR="00903B9D" w:rsidRDefault="00903B9D" w:rsidP="00903B9D">
      <w:pPr>
        <w:pStyle w:val="PargrafodaLista"/>
        <w:spacing w:after="80"/>
        <w:rPr>
          <w:rFonts w:ascii="Arial" w:hAnsi="Arial"/>
          <w:b/>
          <w:bCs/>
        </w:rPr>
      </w:pPr>
      <w:bookmarkStart w:id="14" w:name="_GoBack"/>
      <w:bookmarkEnd w:id="14"/>
    </w:p>
    <w:p w14:paraId="78242626" w14:textId="4CFAB35B" w:rsidR="00903B9D" w:rsidRPr="00040286" w:rsidRDefault="00903B9D" w:rsidP="00903B9D">
      <w:pPr>
        <w:pStyle w:val="PargrafodaLista"/>
        <w:spacing w:after="80"/>
        <w:rPr>
          <w:rFonts w:ascii="Times New Roman" w:hAnsi="Times New Roman" w:cs="Times New Roman"/>
          <w:b/>
          <w:bCs/>
          <w:i/>
          <w:iCs/>
          <w:lang w:val="pt-BR"/>
        </w:rPr>
      </w:pP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Os elementos que devem </w:t>
      </w:r>
      <w:r w:rsidR="00DC2D19" w:rsidRPr="00040286">
        <w:rPr>
          <w:rFonts w:ascii="Times New Roman" w:hAnsi="Times New Roman" w:cs="Times New Roman"/>
          <w:b/>
          <w:bCs/>
          <w:i/>
          <w:iCs/>
          <w:lang w:val="pt-BR"/>
        </w:rPr>
        <w:t>estar</w:t>
      </w: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 </w:t>
      </w:r>
      <w:r w:rsidR="009944A8" w:rsidRPr="00040286">
        <w:rPr>
          <w:rFonts w:ascii="Times New Roman" w:hAnsi="Times New Roman" w:cs="Times New Roman"/>
          <w:b/>
          <w:bCs/>
          <w:i/>
          <w:iCs/>
          <w:lang w:val="pt-BR"/>
        </w:rPr>
        <w:t>incluído</w:t>
      </w:r>
      <w:r w:rsidRPr="00040286">
        <w:rPr>
          <w:rFonts w:ascii="Times New Roman" w:hAnsi="Times New Roman" w:cs="Times New Roman"/>
          <w:b/>
          <w:bCs/>
          <w:i/>
          <w:iCs/>
          <w:lang w:val="pt-BR"/>
        </w:rPr>
        <w:t xml:space="preserve"> nessa pagina</w:t>
      </w:r>
    </w:p>
    <w:p w14:paraId="1DD88208" w14:textId="77777777" w:rsidR="00903B9D" w:rsidRPr="00040286" w:rsidRDefault="00903B9D" w:rsidP="00903B9D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0C0A51EA" w14:textId="77777777" w:rsidR="005829FF" w:rsidRPr="00E00BE2" w:rsidRDefault="005829FF" w:rsidP="005829F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>Logo</w:t>
      </w:r>
    </w:p>
    <w:p w14:paraId="02F53E4D" w14:textId="773A1F2D" w:rsidR="005829FF" w:rsidRPr="00E00BE2" w:rsidRDefault="005B44EF" w:rsidP="005829F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>Título</w:t>
      </w:r>
      <w:r w:rsidR="005829FF" w:rsidRPr="00E00BE2">
        <w:rPr>
          <w:rFonts w:ascii="Arial" w:hAnsi="Arial" w:cs="Arial"/>
          <w:bCs/>
          <w:i/>
          <w:iCs/>
          <w:lang w:val="pt-BR"/>
        </w:rPr>
        <w:t xml:space="preserve"> da pagina </w:t>
      </w:r>
    </w:p>
    <w:p w14:paraId="40CDBCB3" w14:textId="77FC8D21" w:rsidR="005829FF" w:rsidRDefault="005829FF" w:rsidP="005829F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FB5D19">
        <w:rPr>
          <w:rFonts w:ascii="Arial" w:hAnsi="Arial" w:cs="Arial"/>
          <w:bCs/>
          <w:i/>
          <w:iCs/>
          <w:lang w:val="pt-BR"/>
        </w:rPr>
        <w:t>MENU</w:t>
      </w:r>
      <w:r>
        <w:rPr>
          <w:rFonts w:ascii="Arial" w:hAnsi="Arial" w:cs="Arial"/>
          <w:bCs/>
          <w:i/>
          <w:iCs/>
          <w:lang w:val="pt-BR"/>
        </w:rPr>
        <w:t xml:space="preserve"> estático (famoso MENU HAMBURGUER)</w:t>
      </w:r>
    </w:p>
    <w:p w14:paraId="2EBF2041" w14:textId="146CA42D" w:rsidR="005B44EF" w:rsidRDefault="005B44EF" w:rsidP="005829F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proofErr w:type="spellStart"/>
      <w:r>
        <w:rPr>
          <w:rFonts w:ascii="Arial" w:hAnsi="Arial" w:cs="Arial"/>
          <w:bCs/>
          <w:i/>
          <w:iCs/>
          <w:lang w:val="pt-BR"/>
        </w:rPr>
        <w:t>Cards</w:t>
      </w:r>
      <w:proofErr w:type="spellEnd"/>
      <w:r>
        <w:rPr>
          <w:rFonts w:ascii="Arial" w:hAnsi="Arial" w:cs="Arial"/>
          <w:bCs/>
          <w:i/>
          <w:iCs/>
          <w:lang w:val="pt-BR"/>
        </w:rPr>
        <w:t xml:space="preserve"> das CIDADES</w:t>
      </w:r>
    </w:p>
    <w:p w14:paraId="26E30D18" w14:textId="3F3A412F" w:rsidR="005B44EF" w:rsidRDefault="005B44EF" w:rsidP="005829FF">
      <w:pPr>
        <w:pStyle w:val="PargrafodaLista"/>
        <w:numPr>
          <w:ilvl w:val="0"/>
          <w:numId w:val="40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Botão de Próximo e anterior </w:t>
      </w:r>
    </w:p>
    <w:p w14:paraId="09CCE4A8" w14:textId="77777777" w:rsidR="005B44EF" w:rsidRDefault="005B44EF" w:rsidP="005B44EF">
      <w:pPr>
        <w:pStyle w:val="PargrafodaLista"/>
        <w:spacing w:after="80"/>
        <w:ind w:left="1080"/>
        <w:rPr>
          <w:rFonts w:ascii="Arial" w:hAnsi="Arial" w:cs="Arial"/>
          <w:bCs/>
          <w:i/>
          <w:iCs/>
          <w:lang w:val="pt-BR"/>
        </w:rPr>
      </w:pPr>
    </w:p>
    <w:p w14:paraId="500408CD" w14:textId="77777777" w:rsidR="00903B9D" w:rsidRDefault="00903B9D" w:rsidP="00903B9D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</w:p>
    <w:p w14:paraId="45D28C12" w14:textId="77777777" w:rsidR="00903B9D" w:rsidRDefault="00903B9D" w:rsidP="00903B9D">
      <w:pPr>
        <w:pStyle w:val="PargrafodaLista"/>
        <w:spacing w:after="80"/>
        <w:rPr>
          <w:rFonts w:ascii="Arial" w:hAnsi="Arial"/>
          <w:b/>
          <w:bCs/>
          <w:i/>
          <w:iCs/>
          <w:lang w:val="pt-BR"/>
        </w:rPr>
      </w:pPr>
      <w:r>
        <w:rPr>
          <w:rFonts w:ascii="Arial" w:hAnsi="Arial"/>
          <w:b/>
          <w:bCs/>
          <w:i/>
          <w:iCs/>
          <w:lang w:val="pt-BR"/>
        </w:rPr>
        <w:t>Requisitos do design:</w:t>
      </w:r>
    </w:p>
    <w:p w14:paraId="0E6C7F94" w14:textId="77777777" w:rsidR="004B5417" w:rsidRPr="00E00BE2" w:rsidRDefault="004B5417" w:rsidP="004B5417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 w:rsidRPr="00E00BE2">
        <w:rPr>
          <w:rFonts w:ascii="Arial" w:hAnsi="Arial" w:cs="Arial"/>
          <w:bCs/>
          <w:i/>
          <w:iCs/>
          <w:lang w:val="pt-BR"/>
        </w:rPr>
        <w:t>LOGO precisa usar a logo fornecida, você poderá mudar a cor do logotipo mais não sua forma.</w:t>
      </w:r>
    </w:p>
    <w:p w14:paraId="52540D9C" w14:textId="77624243" w:rsidR="004B5417" w:rsidRDefault="004B5417" w:rsidP="004B5417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 xml:space="preserve">Faça a aplicação de </w:t>
      </w:r>
      <w:r w:rsidRPr="00E00BE2">
        <w:rPr>
          <w:rFonts w:ascii="Arial" w:hAnsi="Arial" w:cs="Arial"/>
          <w:bCs/>
          <w:i/>
          <w:iCs/>
          <w:lang w:val="pt-BR"/>
        </w:rPr>
        <w:t xml:space="preserve">Navegação entre </w:t>
      </w:r>
      <w:r>
        <w:rPr>
          <w:rFonts w:ascii="Arial" w:hAnsi="Arial" w:cs="Arial"/>
          <w:bCs/>
          <w:i/>
          <w:iCs/>
          <w:lang w:val="pt-BR"/>
        </w:rPr>
        <w:t xml:space="preserve">os botões e </w:t>
      </w:r>
      <w:r>
        <w:rPr>
          <w:rFonts w:ascii="Arial" w:hAnsi="Arial" w:cs="Arial"/>
          <w:bCs/>
          <w:i/>
          <w:iCs/>
          <w:lang w:val="pt-BR"/>
        </w:rPr>
        <w:t>elementos</w:t>
      </w:r>
      <w:r>
        <w:rPr>
          <w:rFonts w:ascii="Arial" w:hAnsi="Arial" w:cs="Arial"/>
          <w:bCs/>
          <w:i/>
          <w:iCs/>
          <w:lang w:val="pt-BR"/>
        </w:rPr>
        <w:t xml:space="preserve"> (</w:t>
      </w:r>
      <w:r>
        <w:rPr>
          <w:rFonts w:ascii="Arial" w:hAnsi="Arial" w:cs="Arial"/>
          <w:b/>
          <w:bCs/>
          <w:i/>
          <w:iCs/>
          <w:lang w:val="pt-BR"/>
        </w:rPr>
        <w:t xml:space="preserve">OBS: </w:t>
      </w:r>
      <w:r>
        <w:rPr>
          <w:rFonts w:ascii="Arial" w:hAnsi="Arial" w:cs="Arial"/>
          <w:bCs/>
          <w:i/>
          <w:iCs/>
          <w:lang w:val="pt-BR"/>
        </w:rPr>
        <w:t>Os botões devem possuir uma melhoria de design)</w:t>
      </w:r>
    </w:p>
    <w:p w14:paraId="6B28769E" w14:textId="7A87B3B9" w:rsidR="00DC2D19" w:rsidRDefault="00D1213F" w:rsidP="00270C18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lang w:val="pt-BR"/>
        </w:rPr>
        <w:t>Criar as duas telas tanto retrato quanto horizontal (Igual telas anteriores)</w:t>
      </w:r>
    </w:p>
    <w:p w14:paraId="4306CC9F" w14:textId="523CFCF7" w:rsidR="00D1213F" w:rsidRDefault="00D1213F" w:rsidP="00270C18">
      <w:pPr>
        <w:pStyle w:val="PargrafodaLista"/>
        <w:numPr>
          <w:ilvl w:val="0"/>
          <w:numId w:val="41"/>
        </w:numPr>
        <w:spacing w:after="80"/>
        <w:rPr>
          <w:rFonts w:ascii="Arial" w:hAnsi="Arial" w:cs="Arial"/>
          <w:bCs/>
          <w:i/>
          <w:iCs/>
          <w:lang w:val="pt-BR"/>
        </w:rPr>
      </w:pPr>
      <w:proofErr w:type="spellStart"/>
      <w:r>
        <w:rPr>
          <w:rFonts w:ascii="Arial" w:hAnsi="Arial" w:cs="Arial"/>
          <w:bCs/>
          <w:i/>
          <w:iCs/>
          <w:lang w:val="pt-BR"/>
        </w:rPr>
        <w:t>Cards</w:t>
      </w:r>
      <w:proofErr w:type="spellEnd"/>
      <w:r>
        <w:rPr>
          <w:rFonts w:ascii="Arial" w:hAnsi="Arial" w:cs="Arial"/>
          <w:bCs/>
          <w:i/>
          <w:iCs/>
          <w:lang w:val="pt-BR"/>
        </w:rPr>
        <w:t xml:space="preserve"> Devem Possuir melhoria.</w:t>
      </w:r>
    </w:p>
    <w:sectPr w:rsidR="00D1213F" w:rsidSect="00271252">
      <w:headerReference w:type="default" r:id="rId19"/>
      <w:footerReference w:type="default" r:id="rId20"/>
      <w:footerReference w:type="first" r:id="rId21"/>
      <w:pgSz w:w="11906" w:h="16838" w:code="9"/>
      <w:pgMar w:top="2268" w:right="1134" w:bottom="1544" w:left="1134" w:header="62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60F84" w14:textId="77777777" w:rsidR="00C973E4" w:rsidRDefault="00C973E4" w:rsidP="00313492">
      <w:r>
        <w:separator/>
      </w:r>
    </w:p>
    <w:p w14:paraId="319E1BFD" w14:textId="77777777" w:rsidR="00C973E4" w:rsidRDefault="00C973E4" w:rsidP="00313492"/>
    <w:p w14:paraId="19A47501" w14:textId="77777777" w:rsidR="00C973E4" w:rsidRDefault="00C973E4"/>
    <w:p w14:paraId="552974C3" w14:textId="77777777" w:rsidR="00C973E4" w:rsidRDefault="00C973E4"/>
    <w:p w14:paraId="32714F08" w14:textId="77777777" w:rsidR="00C973E4" w:rsidRDefault="00C973E4" w:rsidP="00887C3D"/>
    <w:p w14:paraId="3FF1B8DA" w14:textId="77777777" w:rsidR="00C973E4" w:rsidRDefault="00C973E4" w:rsidP="00887C3D"/>
  </w:endnote>
  <w:endnote w:type="continuationSeparator" w:id="0">
    <w:p w14:paraId="2E670EE6" w14:textId="77777777" w:rsidR="00C973E4" w:rsidRDefault="00C973E4" w:rsidP="00313492">
      <w:r>
        <w:continuationSeparator/>
      </w:r>
    </w:p>
    <w:p w14:paraId="42B35FAD" w14:textId="77777777" w:rsidR="00C973E4" w:rsidRDefault="00C973E4" w:rsidP="00313492"/>
    <w:p w14:paraId="766A4CAE" w14:textId="77777777" w:rsidR="00C973E4" w:rsidRDefault="00C973E4"/>
    <w:p w14:paraId="670CB16F" w14:textId="77777777" w:rsidR="00C973E4" w:rsidRDefault="00C973E4"/>
    <w:p w14:paraId="6CFFE3D6" w14:textId="77777777" w:rsidR="00C973E4" w:rsidRDefault="00C973E4" w:rsidP="00887C3D"/>
    <w:p w14:paraId="2FD473E4" w14:textId="77777777" w:rsidR="00C973E4" w:rsidRDefault="00C973E4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Corbel"/>
    <w:charset w:val="00"/>
    <w:family w:val="swiss"/>
    <w:pitch w:val="variable"/>
    <w:sig w:usb0="00000001" w:usb1="5000204A" w:usb2="00000000" w:usb3="00000000" w:csb0="0000009B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Times New Roman"/>
    <w:charset w:val="00"/>
    <w:family w:val="auto"/>
    <w:pitch w:val="variable"/>
    <w:sig w:usb0="00000001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Broadcast Matter">
    <w:panose1 w:val="00000000000000000000"/>
    <w:charset w:val="00"/>
    <w:family w:val="modern"/>
    <w:notTrueType/>
    <w:pitch w:val="variable"/>
    <w:sig w:usb0="80000027" w:usb1="0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kery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F61AA0" w:rsidRPr="00D2122D" w14:paraId="39F4D267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0CEE5183" w14:textId="77777777" w:rsidR="00F61AA0" w:rsidRDefault="00F61AA0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Date: 20.12</w:t>
          </w:r>
          <w:r w:rsidRPr="00D2122D">
            <w:rPr>
              <w:rFonts w:ascii="Frutiger LT Com 45 Light" w:hAnsi="Frutiger LT Com 45 Light"/>
              <w:sz w:val="14"/>
            </w:rPr>
            <w:t>.</w:t>
          </w:r>
          <w:r>
            <w:rPr>
              <w:rFonts w:ascii="Frutiger LT Com 45 Light" w:hAnsi="Frutiger LT Com 45 Light"/>
              <w:sz w:val="14"/>
            </w:rPr>
            <w:t>2021</w:t>
          </w:r>
        </w:p>
        <w:p w14:paraId="2DB9BF98" w14:textId="77777777" w:rsidR="00F61AA0" w:rsidRPr="00D2122D" w:rsidRDefault="00F61AA0" w:rsidP="00271252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Seletiva2022_TP01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49F7FC1D" w14:textId="77777777" w:rsidR="00F61AA0" w:rsidRDefault="00F61AA0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>V</w:t>
          </w:r>
          <w:r>
            <w:rPr>
              <w:rFonts w:ascii="Frutiger LT Com 45 Light" w:hAnsi="Frutiger LT Com 45 Light"/>
              <w:sz w:val="14"/>
            </w:rPr>
            <w:t>ersão</w:t>
          </w:r>
          <w:r w:rsidRPr="00D2122D">
            <w:rPr>
              <w:rFonts w:ascii="Frutiger LT Com 45 Light" w:hAnsi="Frutiger LT Com 45 Light"/>
              <w:sz w:val="14"/>
            </w:rPr>
            <w:t xml:space="preserve">: </w:t>
          </w:r>
          <w:r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498FD2D4" w14:textId="77777777" w:rsidR="00F61AA0" w:rsidRPr="00D2122D" w:rsidRDefault="00F61AA0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© </w:t>
          </w:r>
          <w:proofErr w:type="spellStart"/>
          <w:r>
            <w:rPr>
              <w:rFonts w:ascii="Frutiger LT Com 45 Light" w:hAnsi="Frutiger LT Com 45 Light"/>
              <w:sz w:val="14"/>
            </w:rPr>
            <w:t>WorldSkills</w:t>
          </w:r>
          <w:proofErr w:type="spellEnd"/>
          <w:r>
            <w:rPr>
              <w:rFonts w:ascii="Frutiger LT Com 45 Light" w:hAnsi="Frutiger LT Com 45 Light"/>
              <w:sz w:val="14"/>
            </w:rPr>
            <w:t xml:space="preserve"> </w:t>
          </w:r>
          <w:proofErr w:type="spellStart"/>
          <w:r>
            <w:rPr>
              <w:rFonts w:ascii="Frutiger LT Com 45 Light" w:hAnsi="Frutiger LT Com 45 Light"/>
              <w:sz w:val="14"/>
            </w:rPr>
            <w:t>International</w:t>
          </w:r>
          <w:proofErr w:type="spellEnd"/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97F73E" w14:textId="11550043" w:rsidR="00F61AA0" w:rsidRPr="00D2122D" w:rsidRDefault="00F61AA0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</w:t>
          </w:r>
          <w:proofErr w:type="spellStart"/>
          <w:r w:rsidRPr="00D2122D">
            <w:rPr>
              <w:rFonts w:ascii="Frutiger LT Com 45 Light" w:hAnsi="Frutiger LT Com 45 Light"/>
              <w:sz w:val="14"/>
            </w:rPr>
            <w:t>of</w:t>
          </w:r>
          <w:proofErr w:type="spellEnd"/>
          <w:r w:rsidRPr="00D2122D">
            <w:rPr>
              <w:rFonts w:ascii="Frutiger LT Com 45 Light" w:hAnsi="Frutiger LT Com 45 Light"/>
              <w:sz w:val="14"/>
            </w:rPr>
            <w:t xml:space="preserve">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0B7D4C">
            <w:rPr>
              <w:rFonts w:ascii="Frutiger LT Com 45 Light" w:hAnsi="Frutiger LT Com 45 Light"/>
              <w:noProof/>
              <w:sz w:val="14"/>
            </w:rPr>
            <w:t>7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00387AD6" w14:textId="77777777" w:rsidR="00F61AA0" w:rsidRPr="006A388C" w:rsidRDefault="00F61AA0" w:rsidP="006A38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9027D" w14:textId="46CA9137" w:rsidR="00F61AA0" w:rsidRPr="00453B91" w:rsidRDefault="00F61AA0" w:rsidP="007575B9">
    <w:pPr>
      <w:pStyle w:val="Rodap"/>
      <w:rPr>
        <w:lang w:val="en-AU"/>
      </w:rPr>
    </w:pPr>
    <w:proofErr w:type="spellStart"/>
    <w:r>
      <w:rPr>
        <w:lang w:val="en-AU"/>
      </w:rPr>
      <w:t>Seletiva</w:t>
    </w:r>
    <w:proofErr w:type="spellEnd"/>
    <w:r>
      <w:rPr>
        <w:lang w:val="en-AU"/>
      </w:rPr>
      <w:t xml:space="preserve"> WSC2022_TP0</w:t>
    </w:r>
    <w:r w:rsidR="00AF2E7E">
      <w:rPr>
        <w:lang w:val="en-A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71A78747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7B3334">
            <w:rPr>
              <w:rFonts w:ascii="Frutiger LT Com 45 Light" w:hAnsi="Frutiger LT Com 45 Light"/>
              <w:sz w:val="14"/>
            </w:rPr>
            <w:t>03</w:t>
          </w:r>
          <w:r w:rsidR="002A3815">
            <w:rPr>
              <w:rFonts w:ascii="Frutiger LT Com 45 Light" w:hAnsi="Frutiger LT Com 45 Light"/>
              <w:sz w:val="14"/>
            </w:rPr>
            <w:t>.0</w:t>
          </w:r>
          <w:r w:rsidR="007B3334">
            <w:rPr>
              <w:rFonts w:ascii="Frutiger LT Com 45 Light" w:hAnsi="Frutiger LT Com 45 Light"/>
              <w:sz w:val="14"/>
            </w:rPr>
            <w:t>8</w:t>
          </w:r>
          <w:r w:rsidR="002A3815">
            <w:rPr>
              <w:rFonts w:ascii="Frutiger LT Com 45 Light" w:hAnsi="Frutiger LT Com 45 Light"/>
              <w:sz w:val="14"/>
            </w:rPr>
            <w:t>.2022</w:t>
          </w:r>
        </w:p>
        <w:p w14:paraId="53812AFB" w14:textId="17075738" w:rsidR="00D2122D" w:rsidRPr="00D2122D" w:rsidRDefault="00271252" w:rsidP="002A3815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Seletiva</w:t>
          </w:r>
          <w:r w:rsidR="00453B91">
            <w:rPr>
              <w:rFonts w:ascii="Frutiger LT Com 45 Light" w:hAnsi="Frutiger LT Com 45 Light"/>
              <w:sz w:val="14"/>
            </w:rPr>
            <w:t>20</w:t>
          </w:r>
          <w:r>
            <w:rPr>
              <w:rFonts w:ascii="Frutiger LT Com 45 Light" w:hAnsi="Frutiger LT Com 45 Light"/>
              <w:sz w:val="14"/>
            </w:rPr>
            <w:t>2</w:t>
          </w:r>
          <w:r w:rsidR="007B3334">
            <w:rPr>
              <w:rFonts w:ascii="Frutiger LT Com 45 Light" w:hAnsi="Frutiger LT Com 45 Light"/>
              <w:sz w:val="14"/>
            </w:rPr>
            <w:t>3</w:t>
          </w:r>
          <w:r>
            <w:rPr>
              <w:rFonts w:ascii="Frutiger LT Com 45 Light" w:hAnsi="Frutiger LT Com 45 Light"/>
              <w:sz w:val="14"/>
            </w:rPr>
            <w:t>_TP</w:t>
          </w:r>
          <w:r w:rsidR="002F6FCD">
            <w:rPr>
              <w:rFonts w:ascii="Frutiger LT Com 45 Light" w:hAnsi="Frutiger LT Com 45 Light"/>
              <w:sz w:val="14"/>
            </w:rPr>
            <w:t>0</w:t>
          </w:r>
          <w:r w:rsidR="002A3815">
            <w:rPr>
              <w:rFonts w:ascii="Frutiger LT Com 45 Light" w:hAnsi="Frutiger LT Com 45 Light"/>
              <w:sz w:val="14"/>
            </w:rPr>
            <w:t>2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4EFBC180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>V</w:t>
          </w:r>
          <w:r w:rsidR="00271252">
            <w:rPr>
              <w:rFonts w:ascii="Frutiger LT Com 45 Light" w:hAnsi="Frutiger LT Com 45 Light"/>
              <w:sz w:val="14"/>
            </w:rPr>
            <w:t>ersão</w:t>
          </w:r>
          <w:r w:rsidRPr="00D2122D">
            <w:rPr>
              <w:rFonts w:ascii="Frutiger LT Com 45 Light" w:hAnsi="Frutiger LT Com 45 Light"/>
              <w:sz w:val="14"/>
            </w:rPr>
            <w:t xml:space="preserve">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© </w:t>
          </w:r>
          <w:proofErr w:type="spellStart"/>
          <w:r>
            <w:rPr>
              <w:rFonts w:ascii="Frutiger LT Com 45 Light" w:hAnsi="Frutiger LT Com 45 Light"/>
              <w:sz w:val="14"/>
            </w:rPr>
            <w:t>WorldSkills</w:t>
          </w:r>
          <w:proofErr w:type="spellEnd"/>
          <w:r>
            <w:rPr>
              <w:rFonts w:ascii="Frutiger LT Com 45 Light" w:hAnsi="Frutiger LT Com 45 Light"/>
              <w:sz w:val="14"/>
            </w:rPr>
            <w:t xml:space="preserve"> </w:t>
          </w:r>
          <w:proofErr w:type="spellStart"/>
          <w:r>
            <w:rPr>
              <w:rFonts w:ascii="Frutiger LT Com 45 Light" w:hAnsi="Frutiger LT Com 45 Light"/>
              <w:sz w:val="14"/>
            </w:rPr>
            <w:t>International</w:t>
          </w:r>
          <w:proofErr w:type="spellEnd"/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0AED6122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0B7D4C"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</w:t>
          </w:r>
          <w:proofErr w:type="spellStart"/>
          <w:r w:rsidRPr="00D2122D">
            <w:rPr>
              <w:rFonts w:ascii="Frutiger LT Com 45 Light" w:hAnsi="Frutiger LT Com 45 Light"/>
              <w:sz w:val="14"/>
            </w:rPr>
            <w:t>of</w:t>
          </w:r>
          <w:proofErr w:type="spellEnd"/>
          <w:r w:rsidRPr="00D2122D">
            <w:rPr>
              <w:rFonts w:ascii="Frutiger LT Com 45 Light" w:hAnsi="Frutiger LT Com 45 Light"/>
              <w:sz w:val="14"/>
            </w:rPr>
            <w:t xml:space="preserve">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0B7D4C">
            <w:rPr>
              <w:rFonts w:ascii="Frutiger LT Com 45 Light" w:hAnsi="Frutiger LT Com 45 Light"/>
              <w:noProof/>
              <w:sz w:val="14"/>
            </w:rPr>
            <w:t>7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2EECF" w14:textId="129047B4" w:rsidR="002F6FCD" w:rsidRPr="00453B91" w:rsidRDefault="00453B91" w:rsidP="007575B9">
    <w:pPr>
      <w:pStyle w:val="Rodap"/>
      <w:rPr>
        <w:lang w:val="en-AU"/>
      </w:rPr>
    </w:pPr>
    <w:r>
      <w:rPr>
        <w:lang w:val="en-AU"/>
      </w:rPr>
      <w:t>WSC2019_TP</w:t>
    </w:r>
    <w:r w:rsidR="002F6FCD">
      <w:rPr>
        <w:lang w:val="en-AU"/>
      </w:rPr>
      <w:t>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AC4C4" w14:textId="77777777" w:rsidR="00C973E4" w:rsidRDefault="00C973E4">
      <w:r>
        <w:separator/>
      </w:r>
    </w:p>
    <w:p w14:paraId="370B7908" w14:textId="77777777" w:rsidR="00C973E4" w:rsidRDefault="00C973E4"/>
    <w:p w14:paraId="4E2EFBFA" w14:textId="77777777" w:rsidR="00C973E4" w:rsidRDefault="00C973E4" w:rsidP="00887C3D"/>
    <w:p w14:paraId="7B857803" w14:textId="77777777" w:rsidR="00C973E4" w:rsidRDefault="00C973E4" w:rsidP="00887C3D"/>
  </w:footnote>
  <w:footnote w:type="continuationSeparator" w:id="0">
    <w:p w14:paraId="7CEE5CB7" w14:textId="77777777" w:rsidR="00C973E4" w:rsidRDefault="00C973E4" w:rsidP="00313492">
      <w:r>
        <w:continuationSeparator/>
      </w:r>
    </w:p>
    <w:p w14:paraId="5F67CD38" w14:textId="77777777" w:rsidR="00C973E4" w:rsidRDefault="00C973E4" w:rsidP="00313492"/>
    <w:p w14:paraId="2C38B72F" w14:textId="77777777" w:rsidR="00C973E4" w:rsidRDefault="00C973E4"/>
    <w:p w14:paraId="16D857C0" w14:textId="77777777" w:rsidR="00C973E4" w:rsidRDefault="00C973E4"/>
    <w:p w14:paraId="04AB13C8" w14:textId="77777777" w:rsidR="00C973E4" w:rsidRDefault="00C973E4" w:rsidP="00887C3D"/>
    <w:p w14:paraId="32228785" w14:textId="77777777" w:rsidR="00C973E4" w:rsidRDefault="00C973E4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B2EA" w14:textId="77777777" w:rsidR="00F61AA0" w:rsidRDefault="00F61AA0" w:rsidP="00313492">
    <w:pPr>
      <w:pStyle w:val="Cabealho"/>
    </w:pPr>
    <w:r w:rsidRPr="000A7323">
      <w:rPr>
        <w:noProof/>
      </w:rPr>
      <w:drawing>
        <wp:anchor distT="0" distB="0" distL="114300" distR="114300" simplePos="0" relativeHeight="251671552" behindDoc="1" locked="0" layoutInCell="1" allowOverlap="1" wp14:anchorId="5FFDEE66" wp14:editId="2BAF9FA4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l="0" t="0" r="0" b="444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25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66C8">
      <w:rPr>
        <w:noProof/>
        <w:sz w:val="16"/>
        <w:szCs w:val="16"/>
      </w:rPr>
      <w:drawing>
        <wp:anchor distT="0" distB="0" distL="114300" distR="114300" simplePos="0" relativeHeight="251669504" behindDoc="1" locked="0" layoutInCell="1" allowOverlap="1" wp14:anchorId="0B8C0F3A" wp14:editId="1730E3D6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2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B0D58" w14:textId="77777777" w:rsidR="00F61AA0" w:rsidRDefault="00F61AA0">
    <w:pPr>
      <w:pStyle w:val="Cabealh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49A15252" wp14:editId="4CDFFBD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149DE162" w:rsidR="006E26EF" w:rsidRDefault="00271252" w:rsidP="00313492">
    <w:pPr>
      <w:pStyle w:val="Cabealho"/>
    </w:pPr>
    <w:r w:rsidRPr="000A7323">
      <w:rPr>
        <w:noProof/>
      </w:rPr>
      <w:drawing>
        <wp:anchor distT="0" distB="0" distL="114300" distR="114300" simplePos="0" relativeHeight="251667456" behindDoc="1" locked="0" layoutInCell="1" allowOverlap="1" wp14:anchorId="291530CE" wp14:editId="2E842386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l="0" t="0" r="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25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4DA2"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A84130"/>
    <w:multiLevelType w:val="hybridMultilevel"/>
    <w:tmpl w:val="2A545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52DE0"/>
    <w:multiLevelType w:val="hybridMultilevel"/>
    <w:tmpl w:val="2CE49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3430A5"/>
    <w:multiLevelType w:val="hybridMultilevel"/>
    <w:tmpl w:val="E3025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245D1"/>
    <w:multiLevelType w:val="hybridMultilevel"/>
    <w:tmpl w:val="E79E4E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2D5AC9"/>
    <w:multiLevelType w:val="hybridMultilevel"/>
    <w:tmpl w:val="2074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A429AC"/>
    <w:multiLevelType w:val="hybridMultilevel"/>
    <w:tmpl w:val="0268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1" w15:restartNumberingAfterBreak="0">
    <w:nsid w:val="20645337"/>
    <w:multiLevelType w:val="hybridMultilevel"/>
    <w:tmpl w:val="33CA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A218F"/>
    <w:multiLevelType w:val="hybridMultilevel"/>
    <w:tmpl w:val="8422B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F431A9"/>
    <w:multiLevelType w:val="hybridMultilevel"/>
    <w:tmpl w:val="D7661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42D4F"/>
    <w:multiLevelType w:val="hybridMultilevel"/>
    <w:tmpl w:val="D10EA234"/>
    <w:lvl w:ilvl="0" w:tplc="738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C22BEB"/>
    <w:multiLevelType w:val="hybridMultilevel"/>
    <w:tmpl w:val="15001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C3FE9"/>
    <w:multiLevelType w:val="hybridMultilevel"/>
    <w:tmpl w:val="42B8E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24AF3"/>
    <w:multiLevelType w:val="hybridMultilevel"/>
    <w:tmpl w:val="1A1C0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C45E5"/>
    <w:multiLevelType w:val="hybridMultilevel"/>
    <w:tmpl w:val="42B81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0442E5F"/>
    <w:multiLevelType w:val="hybridMultilevel"/>
    <w:tmpl w:val="37D42B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663C35"/>
    <w:multiLevelType w:val="hybridMultilevel"/>
    <w:tmpl w:val="B72A5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67538B"/>
    <w:multiLevelType w:val="hybridMultilevel"/>
    <w:tmpl w:val="92A0B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206DA9"/>
    <w:multiLevelType w:val="hybridMultilevel"/>
    <w:tmpl w:val="CB66A794"/>
    <w:lvl w:ilvl="0" w:tplc="738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9662B2"/>
    <w:multiLevelType w:val="hybridMultilevel"/>
    <w:tmpl w:val="1E3A1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6E07AD"/>
    <w:multiLevelType w:val="hybridMultilevel"/>
    <w:tmpl w:val="6CAEC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6700A1"/>
    <w:multiLevelType w:val="hybridMultilevel"/>
    <w:tmpl w:val="8674AC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26C42"/>
    <w:multiLevelType w:val="hybridMultilevel"/>
    <w:tmpl w:val="D66EF63A"/>
    <w:lvl w:ilvl="0" w:tplc="738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11"/>
  </w:num>
  <w:num w:numId="13">
    <w:abstractNumId w:val="29"/>
  </w:num>
  <w:num w:numId="14">
    <w:abstractNumId w:val="11"/>
    <w:lvlOverride w:ilvl="0">
      <w:startOverride w:val="1"/>
    </w:lvlOverride>
  </w:num>
  <w:num w:numId="15">
    <w:abstractNumId w:val="20"/>
  </w:num>
  <w:num w:numId="16">
    <w:abstractNumId w:val="18"/>
  </w:num>
  <w:num w:numId="17">
    <w:abstractNumId w:val="10"/>
  </w:num>
  <w:num w:numId="18">
    <w:abstractNumId w:val="39"/>
  </w:num>
  <w:num w:numId="19">
    <w:abstractNumId w:val="19"/>
  </w:num>
  <w:num w:numId="20">
    <w:abstractNumId w:val="37"/>
  </w:num>
  <w:num w:numId="21">
    <w:abstractNumId w:val="31"/>
  </w:num>
  <w:num w:numId="22">
    <w:abstractNumId w:val="12"/>
  </w:num>
  <w:num w:numId="23">
    <w:abstractNumId w:val="16"/>
  </w:num>
  <w:num w:numId="24">
    <w:abstractNumId w:val="21"/>
  </w:num>
  <w:num w:numId="25">
    <w:abstractNumId w:val="26"/>
  </w:num>
  <w:num w:numId="26">
    <w:abstractNumId w:val="36"/>
  </w:num>
  <w:num w:numId="27">
    <w:abstractNumId w:val="17"/>
  </w:num>
  <w:num w:numId="28">
    <w:abstractNumId w:val="23"/>
  </w:num>
  <w:num w:numId="29">
    <w:abstractNumId w:val="34"/>
  </w:num>
  <w:num w:numId="30">
    <w:abstractNumId w:val="20"/>
  </w:num>
  <w:num w:numId="31">
    <w:abstractNumId w:val="38"/>
  </w:num>
  <w:num w:numId="32">
    <w:abstractNumId w:val="24"/>
  </w:num>
  <w:num w:numId="33">
    <w:abstractNumId w:val="25"/>
  </w:num>
  <w:num w:numId="34">
    <w:abstractNumId w:val="35"/>
  </w:num>
  <w:num w:numId="35">
    <w:abstractNumId w:val="28"/>
  </w:num>
  <w:num w:numId="36">
    <w:abstractNumId w:val="27"/>
  </w:num>
  <w:num w:numId="37">
    <w:abstractNumId w:val="14"/>
  </w:num>
  <w:num w:numId="38">
    <w:abstractNumId w:val="32"/>
  </w:num>
  <w:num w:numId="39">
    <w:abstractNumId w:val="22"/>
  </w:num>
  <w:num w:numId="40">
    <w:abstractNumId w:val="30"/>
  </w:num>
  <w:num w:numId="41">
    <w:abstractNumId w:val="1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0822"/>
    <w:rsid w:val="00001EEC"/>
    <w:rsid w:val="00004078"/>
    <w:rsid w:val="00006EFF"/>
    <w:rsid w:val="00011B01"/>
    <w:rsid w:val="00015068"/>
    <w:rsid w:val="00021530"/>
    <w:rsid w:val="00026CE5"/>
    <w:rsid w:val="00027B60"/>
    <w:rsid w:val="000335DA"/>
    <w:rsid w:val="0003398B"/>
    <w:rsid w:val="00034929"/>
    <w:rsid w:val="0003526B"/>
    <w:rsid w:val="00036A02"/>
    <w:rsid w:val="00040286"/>
    <w:rsid w:val="00040860"/>
    <w:rsid w:val="00044700"/>
    <w:rsid w:val="00050DCE"/>
    <w:rsid w:val="00052F6D"/>
    <w:rsid w:val="00057B12"/>
    <w:rsid w:val="00066B0D"/>
    <w:rsid w:val="00067173"/>
    <w:rsid w:val="00070F6E"/>
    <w:rsid w:val="00071440"/>
    <w:rsid w:val="00071AA7"/>
    <w:rsid w:val="00073455"/>
    <w:rsid w:val="000766E3"/>
    <w:rsid w:val="00086FE9"/>
    <w:rsid w:val="000903C5"/>
    <w:rsid w:val="00091848"/>
    <w:rsid w:val="00093007"/>
    <w:rsid w:val="00095A24"/>
    <w:rsid w:val="000A211A"/>
    <w:rsid w:val="000A5C3A"/>
    <w:rsid w:val="000B7D4C"/>
    <w:rsid w:val="000C75CC"/>
    <w:rsid w:val="000C7A0B"/>
    <w:rsid w:val="000D4D00"/>
    <w:rsid w:val="000D5138"/>
    <w:rsid w:val="000D576D"/>
    <w:rsid w:val="000E0517"/>
    <w:rsid w:val="000E219D"/>
    <w:rsid w:val="000F4A5C"/>
    <w:rsid w:val="00101E49"/>
    <w:rsid w:val="001026A3"/>
    <w:rsid w:val="00105234"/>
    <w:rsid w:val="001069EC"/>
    <w:rsid w:val="001172EF"/>
    <w:rsid w:val="001242E3"/>
    <w:rsid w:val="0012553C"/>
    <w:rsid w:val="0012694A"/>
    <w:rsid w:val="00130A22"/>
    <w:rsid w:val="001341BD"/>
    <w:rsid w:val="00134547"/>
    <w:rsid w:val="00140A0B"/>
    <w:rsid w:val="00142A69"/>
    <w:rsid w:val="00153E5B"/>
    <w:rsid w:val="00156CA1"/>
    <w:rsid w:val="001571FB"/>
    <w:rsid w:val="00166D59"/>
    <w:rsid w:val="0017369C"/>
    <w:rsid w:val="0017528D"/>
    <w:rsid w:val="00183BCA"/>
    <w:rsid w:val="00192D2B"/>
    <w:rsid w:val="001A545D"/>
    <w:rsid w:val="001A554B"/>
    <w:rsid w:val="001B682B"/>
    <w:rsid w:val="001C4A20"/>
    <w:rsid w:val="001C5228"/>
    <w:rsid w:val="001C5F88"/>
    <w:rsid w:val="001C6B44"/>
    <w:rsid w:val="001D4DB8"/>
    <w:rsid w:val="001E4FDC"/>
    <w:rsid w:val="001E728E"/>
    <w:rsid w:val="001F5D6D"/>
    <w:rsid w:val="002057EF"/>
    <w:rsid w:val="002138F1"/>
    <w:rsid w:val="0021613B"/>
    <w:rsid w:val="0022518A"/>
    <w:rsid w:val="00236D28"/>
    <w:rsid w:val="002373A0"/>
    <w:rsid w:val="00237DF7"/>
    <w:rsid w:val="00237E6E"/>
    <w:rsid w:val="002538DE"/>
    <w:rsid w:val="0025734F"/>
    <w:rsid w:val="00264847"/>
    <w:rsid w:val="00271252"/>
    <w:rsid w:val="00271388"/>
    <w:rsid w:val="00276DA7"/>
    <w:rsid w:val="00280363"/>
    <w:rsid w:val="00294DA2"/>
    <w:rsid w:val="00297353"/>
    <w:rsid w:val="002A14D1"/>
    <w:rsid w:val="002A3815"/>
    <w:rsid w:val="002B1320"/>
    <w:rsid w:val="002D0504"/>
    <w:rsid w:val="002D05F4"/>
    <w:rsid w:val="002D07E2"/>
    <w:rsid w:val="002D1477"/>
    <w:rsid w:val="002D1BC1"/>
    <w:rsid w:val="002D4A7A"/>
    <w:rsid w:val="002E4361"/>
    <w:rsid w:val="002E44B5"/>
    <w:rsid w:val="002E54E9"/>
    <w:rsid w:val="002F4114"/>
    <w:rsid w:val="002F6FCD"/>
    <w:rsid w:val="00310983"/>
    <w:rsid w:val="003133A3"/>
    <w:rsid w:val="00313492"/>
    <w:rsid w:val="00314502"/>
    <w:rsid w:val="003147E8"/>
    <w:rsid w:val="0032135D"/>
    <w:rsid w:val="003213DA"/>
    <w:rsid w:val="00327A73"/>
    <w:rsid w:val="003379B2"/>
    <w:rsid w:val="00340348"/>
    <w:rsid w:val="00345F21"/>
    <w:rsid w:val="00356625"/>
    <w:rsid w:val="00357CB1"/>
    <w:rsid w:val="003662ED"/>
    <w:rsid w:val="0038075C"/>
    <w:rsid w:val="0038099A"/>
    <w:rsid w:val="00383205"/>
    <w:rsid w:val="00385D0A"/>
    <w:rsid w:val="003B33C2"/>
    <w:rsid w:val="003C2FC5"/>
    <w:rsid w:val="003D1A7C"/>
    <w:rsid w:val="003D3E9A"/>
    <w:rsid w:val="003F150B"/>
    <w:rsid w:val="003F49C0"/>
    <w:rsid w:val="00402694"/>
    <w:rsid w:val="0040283A"/>
    <w:rsid w:val="0040746F"/>
    <w:rsid w:val="00413188"/>
    <w:rsid w:val="004131BB"/>
    <w:rsid w:val="00413690"/>
    <w:rsid w:val="004150D6"/>
    <w:rsid w:val="00423595"/>
    <w:rsid w:val="00453B91"/>
    <w:rsid w:val="004605D7"/>
    <w:rsid w:val="00462CB3"/>
    <w:rsid w:val="00466A19"/>
    <w:rsid w:val="00472F2E"/>
    <w:rsid w:val="00474A73"/>
    <w:rsid w:val="00475DE8"/>
    <w:rsid w:val="00477841"/>
    <w:rsid w:val="00483080"/>
    <w:rsid w:val="00496572"/>
    <w:rsid w:val="004B52D3"/>
    <w:rsid w:val="004B5417"/>
    <w:rsid w:val="004B6102"/>
    <w:rsid w:val="004B6219"/>
    <w:rsid w:val="004C0904"/>
    <w:rsid w:val="004C6B0C"/>
    <w:rsid w:val="004C77A7"/>
    <w:rsid w:val="004C7D3B"/>
    <w:rsid w:val="004D0A06"/>
    <w:rsid w:val="004D1BBB"/>
    <w:rsid w:val="004D3337"/>
    <w:rsid w:val="004E7A98"/>
    <w:rsid w:val="005015AC"/>
    <w:rsid w:val="0051052E"/>
    <w:rsid w:val="00512293"/>
    <w:rsid w:val="005126FF"/>
    <w:rsid w:val="00512B41"/>
    <w:rsid w:val="00515CD8"/>
    <w:rsid w:val="0051761D"/>
    <w:rsid w:val="0053099D"/>
    <w:rsid w:val="00534780"/>
    <w:rsid w:val="005364A5"/>
    <w:rsid w:val="00542637"/>
    <w:rsid w:val="005438A1"/>
    <w:rsid w:val="005448B3"/>
    <w:rsid w:val="00546E35"/>
    <w:rsid w:val="00560AB9"/>
    <w:rsid w:val="0056248F"/>
    <w:rsid w:val="00563860"/>
    <w:rsid w:val="0056462B"/>
    <w:rsid w:val="00567BF1"/>
    <w:rsid w:val="0057415E"/>
    <w:rsid w:val="00575F7A"/>
    <w:rsid w:val="005829FF"/>
    <w:rsid w:val="00582C14"/>
    <w:rsid w:val="00585CF3"/>
    <w:rsid w:val="00591304"/>
    <w:rsid w:val="005B44EF"/>
    <w:rsid w:val="005B4D69"/>
    <w:rsid w:val="005B6E49"/>
    <w:rsid w:val="005C0797"/>
    <w:rsid w:val="005C1E62"/>
    <w:rsid w:val="005C1F3D"/>
    <w:rsid w:val="005C20BE"/>
    <w:rsid w:val="005C618D"/>
    <w:rsid w:val="005C7E6F"/>
    <w:rsid w:val="005D0310"/>
    <w:rsid w:val="005D2517"/>
    <w:rsid w:val="005E14D7"/>
    <w:rsid w:val="005F01CC"/>
    <w:rsid w:val="005F2052"/>
    <w:rsid w:val="005F4CBB"/>
    <w:rsid w:val="005F5053"/>
    <w:rsid w:val="005F5D37"/>
    <w:rsid w:val="00601708"/>
    <w:rsid w:val="006040B1"/>
    <w:rsid w:val="00604ECE"/>
    <w:rsid w:val="0060616D"/>
    <w:rsid w:val="00610D35"/>
    <w:rsid w:val="00611E8B"/>
    <w:rsid w:val="00611EA0"/>
    <w:rsid w:val="00616131"/>
    <w:rsid w:val="0062214F"/>
    <w:rsid w:val="006225DF"/>
    <w:rsid w:val="00622F48"/>
    <w:rsid w:val="00623C76"/>
    <w:rsid w:val="0062412F"/>
    <w:rsid w:val="00627E3D"/>
    <w:rsid w:val="0064494D"/>
    <w:rsid w:val="006559E1"/>
    <w:rsid w:val="0066707D"/>
    <w:rsid w:val="0067213F"/>
    <w:rsid w:val="0067352E"/>
    <w:rsid w:val="00673AA4"/>
    <w:rsid w:val="00675E27"/>
    <w:rsid w:val="006805C1"/>
    <w:rsid w:val="00680D27"/>
    <w:rsid w:val="00692D20"/>
    <w:rsid w:val="00695335"/>
    <w:rsid w:val="006A27AC"/>
    <w:rsid w:val="006A388C"/>
    <w:rsid w:val="006A790A"/>
    <w:rsid w:val="006B5CA2"/>
    <w:rsid w:val="006B5D43"/>
    <w:rsid w:val="006D1348"/>
    <w:rsid w:val="006D3037"/>
    <w:rsid w:val="006E1EA4"/>
    <w:rsid w:val="006E26EF"/>
    <w:rsid w:val="006E6145"/>
    <w:rsid w:val="006E67AD"/>
    <w:rsid w:val="006E7810"/>
    <w:rsid w:val="006F3BA4"/>
    <w:rsid w:val="007004AE"/>
    <w:rsid w:val="007022AD"/>
    <w:rsid w:val="00710676"/>
    <w:rsid w:val="007115FF"/>
    <w:rsid w:val="00716C9F"/>
    <w:rsid w:val="00717AF3"/>
    <w:rsid w:val="00734403"/>
    <w:rsid w:val="007562F8"/>
    <w:rsid w:val="007575B9"/>
    <w:rsid w:val="00766536"/>
    <w:rsid w:val="00766D9D"/>
    <w:rsid w:val="00782FB5"/>
    <w:rsid w:val="007860F6"/>
    <w:rsid w:val="00790EFE"/>
    <w:rsid w:val="007A489D"/>
    <w:rsid w:val="007A4C1D"/>
    <w:rsid w:val="007A518F"/>
    <w:rsid w:val="007A7E40"/>
    <w:rsid w:val="007B3334"/>
    <w:rsid w:val="007B5DEF"/>
    <w:rsid w:val="007B7975"/>
    <w:rsid w:val="007C4BB2"/>
    <w:rsid w:val="007C615F"/>
    <w:rsid w:val="007D1FBB"/>
    <w:rsid w:val="007D7585"/>
    <w:rsid w:val="007E04B4"/>
    <w:rsid w:val="007E093F"/>
    <w:rsid w:val="007E70CF"/>
    <w:rsid w:val="007F212B"/>
    <w:rsid w:val="00801954"/>
    <w:rsid w:val="00805598"/>
    <w:rsid w:val="008123B7"/>
    <w:rsid w:val="0082228D"/>
    <w:rsid w:val="008362E2"/>
    <w:rsid w:val="00840836"/>
    <w:rsid w:val="00842040"/>
    <w:rsid w:val="0084280B"/>
    <w:rsid w:val="008429C5"/>
    <w:rsid w:val="00860C67"/>
    <w:rsid w:val="00861273"/>
    <w:rsid w:val="008766D2"/>
    <w:rsid w:val="00881D61"/>
    <w:rsid w:val="00887398"/>
    <w:rsid w:val="00887C3D"/>
    <w:rsid w:val="00897C0B"/>
    <w:rsid w:val="008A2081"/>
    <w:rsid w:val="008A2F66"/>
    <w:rsid w:val="008A3942"/>
    <w:rsid w:val="008B08F7"/>
    <w:rsid w:val="008B249E"/>
    <w:rsid w:val="008E260C"/>
    <w:rsid w:val="008E75F1"/>
    <w:rsid w:val="008F5CF8"/>
    <w:rsid w:val="008F73A5"/>
    <w:rsid w:val="009018BB"/>
    <w:rsid w:val="00903B9D"/>
    <w:rsid w:val="0090791A"/>
    <w:rsid w:val="009149CF"/>
    <w:rsid w:val="00917EFE"/>
    <w:rsid w:val="00926C56"/>
    <w:rsid w:val="00934D22"/>
    <w:rsid w:val="009356C1"/>
    <w:rsid w:val="00941F91"/>
    <w:rsid w:val="0095786C"/>
    <w:rsid w:val="009641AE"/>
    <w:rsid w:val="009667A2"/>
    <w:rsid w:val="00966D5E"/>
    <w:rsid w:val="00971E7C"/>
    <w:rsid w:val="00977635"/>
    <w:rsid w:val="0098297B"/>
    <w:rsid w:val="00987A9F"/>
    <w:rsid w:val="009944A8"/>
    <w:rsid w:val="009A46E2"/>
    <w:rsid w:val="009A7DF8"/>
    <w:rsid w:val="009B193A"/>
    <w:rsid w:val="009B26E8"/>
    <w:rsid w:val="009B68FE"/>
    <w:rsid w:val="009B789E"/>
    <w:rsid w:val="009C17BB"/>
    <w:rsid w:val="009D0513"/>
    <w:rsid w:val="009D1AC4"/>
    <w:rsid w:val="009D57B1"/>
    <w:rsid w:val="009D61A0"/>
    <w:rsid w:val="009D7C4B"/>
    <w:rsid w:val="009F1C5B"/>
    <w:rsid w:val="009F5F34"/>
    <w:rsid w:val="009F7680"/>
    <w:rsid w:val="00A05685"/>
    <w:rsid w:val="00A07901"/>
    <w:rsid w:val="00A107A6"/>
    <w:rsid w:val="00A110D5"/>
    <w:rsid w:val="00A3691D"/>
    <w:rsid w:val="00A36A7E"/>
    <w:rsid w:val="00A4315C"/>
    <w:rsid w:val="00A464B8"/>
    <w:rsid w:val="00A537FA"/>
    <w:rsid w:val="00A56BE9"/>
    <w:rsid w:val="00A62267"/>
    <w:rsid w:val="00A63788"/>
    <w:rsid w:val="00A77E62"/>
    <w:rsid w:val="00A8427C"/>
    <w:rsid w:val="00A86490"/>
    <w:rsid w:val="00A9425B"/>
    <w:rsid w:val="00A9441B"/>
    <w:rsid w:val="00A955DB"/>
    <w:rsid w:val="00A96AFC"/>
    <w:rsid w:val="00AA605E"/>
    <w:rsid w:val="00AB3689"/>
    <w:rsid w:val="00AB440F"/>
    <w:rsid w:val="00AC3721"/>
    <w:rsid w:val="00AC6513"/>
    <w:rsid w:val="00AD2A00"/>
    <w:rsid w:val="00AD71B3"/>
    <w:rsid w:val="00AE25EA"/>
    <w:rsid w:val="00AE528B"/>
    <w:rsid w:val="00AE5E57"/>
    <w:rsid w:val="00AF14D1"/>
    <w:rsid w:val="00AF2E7E"/>
    <w:rsid w:val="00AF3053"/>
    <w:rsid w:val="00AF7792"/>
    <w:rsid w:val="00B019EC"/>
    <w:rsid w:val="00B03699"/>
    <w:rsid w:val="00B070C0"/>
    <w:rsid w:val="00B11358"/>
    <w:rsid w:val="00B228C6"/>
    <w:rsid w:val="00B3540B"/>
    <w:rsid w:val="00B36CE9"/>
    <w:rsid w:val="00B40AE0"/>
    <w:rsid w:val="00B42E23"/>
    <w:rsid w:val="00B443DE"/>
    <w:rsid w:val="00B47373"/>
    <w:rsid w:val="00B53594"/>
    <w:rsid w:val="00B565A1"/>
    <w:rsid w:val="00B57F65"/>
    <w:rsid w:val="00B65FAA"/>
    <w:rsid w:val="00B86932"/>
    <w:rsid w:val="00B95F11"/>
    <w:rsid w:val="00BA1191"/>
    <w:rsid w:val="00BB4CB3"/>
    <w:rsid w:val="00BB61D8"/>
    <w:rsid w:val="00BB6F4C"/>
    <w:rsid w:val="00BB7B02"/>
    <w:rsid w:val="00BC1DE4"/>
    <w:rsid w:val="00BC2F66"/>
    <w:rsid w:val="00BD059F"/>
    <w:rsid w:val="00BD07E9"/>
    <w:rsid w:val="00BD1F71"/>
    <w:rsid w:val="00BE3BAD"/>
    <w:rsid w:val="00BE4F27"/>
    <w:rsid w:val="00BE624A"/>
    <w:rsid w:val="00BE6C18"/>
    <w:rsid w:val="00C0067A"/>
    <w:rsid w:val="00C03505"/>
    <w:rsid w:val="00C37CF7"/>
    <w:rsid w:val="00C60760"/>
    <w:rsid w:val="00C618C1"/>
    <w:rsid w:val="00C63740"/>
    <w:rsid w:val="00C75D7A"/>
    <w:rsid w:val="00C76C3B"/>
    <w:rsid w:val="00C77D08"/>
    <w:rsid w:val="00C973E4"/>
    <w:rsid w:val="00CA3D5F"/>
    <w:rsid w:val="00CB1799"/>
    <w:rsid w:val="00CB721F"/>
    <w:rsid w:val="00CD3200"/>
    <w:rsid w:val="00CE4FC3"/>
    <w:rsid w:val="00CE7DD9"/>
    <w:rsid w:val="00CF2F93"/>
    <w:rsid w:val="00CF365A"/>
    <w:rsid w:val="00CF5AE0"/>
    <w:rsid w:val="00CF77C4"/>
    <w:rsid w:val="00D04318"/>
    <w:rsid w:val="00D04B31"/>
    <w:rsid w:val="00D04BE0"/>
    <w:rsid w:val="00D103CB"/>
    <w:rsid w:val="00D10ABB"/>
    <w:rsid w:val="00D11772"/>
    <w:rsid w:val="00D1213F"/>
    <w:rsid w:val="00D15915"/>
    <w:rsid w:val="00D2122D"/>
    <w:rsid w:val="00D21907"/>
    <w:rsid w:val="00D22A85"/>
    <w:rsid w:val="00D24F5F"/>
    <w:rsid w:val="00D31114"/>
    <w:rsid w:val="00D31673"/>
    <w:rsid w:val="00D32128"/>
    <w:rsid w:val="00D32DD2"/>
    <w:rsid w:val="00D333DE"/>
    <w:rsid w:val="00D3389D"/>
    <w:rsid w:val="00D36285"/>
    <w:rsid w:val="00D43A25"/>
    <w:rsid w:val="00D53D46"/>
    <w:rsid w:val="00D57E01"/>
    <w:rsid w:val="00D624DA"/>
    <w:rsid w:val="00D711E4"/>
    <w:rsid w:val="00D84489"/>
    <w:rsid w:val="00D876BA"/>
    <w:rsid w:val="00D96523"/>
    <w:rsid w:val="00DA3F51"/>
    <w:rsid w:val="00DA68E9"/>
    <w:rsid w:val="00DA6EF8"/>
    <w:rsid w:val="00DB6601"/>
    <w:rsid w:val="00DC04BC"/>
    <w:rsid w:val="00DC2D19"/>
    <w:rsid w:val="00DC49DB"/>
    <w:rsid w:val="00DD6392"/>
    <w:rsid w:val="00DE1B5A"/>
    <w:rsid w:val="00DE28BB"/>
    <w:rsid w:val="00DE69F6"/>
    <w:rsid w:val="00DF25B9"/>
    <w:rsid w:val="00DF3CF8"/>
    <w:rsid w:val="00DF498F"/>
    <w:rsid w:val="00DF60D9"/>
    <w:rsid w:val="00E00BE2"/>
    <w:rsid w:val="00E136A8"/>
    <w:rsid w:val="00E17B61"/>
    <w:rsid w:val="00E20817"/>
    <w:rsid w:val="00E26B84"/>
    <w:rsid w:val="00E30789"/>
    <w:rsid w:val="00E317E1"/>
    <w:rsid w:val="00E355A4"/>
    <w:rsid w:val="00E41072"/>
    <w:rsid w:val="00E411A7"/>
    <w:rsid w:val="00E4251A"/>
    <w:rsid w:val="00E47DA6"/>
    <w:rsid w:val="00E63A08"/>
    <w:rsid w:val="00E65A56"/>
    <w:rsid w:val="00E74149"/>
    <w:rsid w:val="00E87309"/>
    <w:rsid w:val="00EB2707"/>
    <w:rsid w:val="00EC1059"/>
    <w:rsid w:val="00EC5280"/>
    <w:rsid w:val="00EC60E5"/>
    <w:rsid w:val="00ED593D"/>
    <w:rsid w:val="00EE014E"/>
    <w:rsid w:val="00EE619D"/>
    <w:rsid w:val="00EE6520"/>
    <w:rsid w:val="00EF33FC"/>
    <w:rsid w:val="00EF64E8"/>
    <w:rsid w:val="00EF6E85"/>
    <w:rsid w:val="00EF7E23"/>
    <w:rsid w:val="00F0109D"/>
    <w:rsid w:val="00F10171"/>
    <w:rsid w:val="00F236BF"/>
    <w:rsid w:val="00F31EAE"/>
    <w:rsid w:val="00F32B98"/>
    <w:rsid w:val="00F403FC"/>
    <w:rsid w:val="00F40F9F"/>
    <w:rsid w:val="00F4251E"/>
    <w:rsid w:val="00F52D28"/>
    <w:rsid w:val="00F52F42"/>
    <w:rsid w:val="00F61AA0"/>
    <w:rsid w:val="00F63DA5"/>
    <w:rsid w:val="00F70023"/>
    <w:rsid w:val="00F70E6D"/>
    <w:rsid w:val="00F729AF"/>
    <w:rsid w:val="00F76D39"/>
    <w:rsid w:val="00F80985"/>
    <w:rsid w:val="00F926B4"/>
    <w:rsid w:val="00F92860"/>
    <w:rsid w:val="00FA0688"/>
    <w:rsid w:val="00FA24A8"/>
    <w:rsid w:val="00FA7233"/>
    <w:rsid w:val="00FB06E8"/>
    <w:rsid w:val="00FB5D19"/>
    <w:rsid w:val="00FB6789"/>
    <w:rsid w:val="00FB7306"/>
    <w:rsid w:val="00FB7F52"/>
    <w:rsid w:val="00FC010B"/>
    <w:rsid w:val="00FC0F74"/>
    <w:rsid w:val="00FC1C0A"/>
    <w:rsid w:val="00FD0C80"/>
    <w:rsid w:val="00FD2992"/>
    <w:rsid w:val="00FF18F5"/>
    <w:rsid w:val="00FF4AFF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7280720D"/>
  <w15:docId w15:val="{CCFA5A10-2111-4E2C-9593-BAAD749D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  <w:lang w:val="en-US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006EF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rsid w:val="00006EF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6A388C"/>
    <w:rPr>
      <w:rFonts w:ascii="Frutiger LT Com 45 Light" w:hAnsi="Frutiger LT Com 45 Light"/>
      <w:sz w:val="14"/>
    </w:rPr>
  </w:style>
  <w:style w:type="character" w:customStyle="1" w:styleId="Ttulo2Char">
    <w:name w:val="Título 2 Char"/>
    <w:basedOn w:val="Fontepargpadro"/>
    <w:link w:val="Ttulo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Broadcast Matter" w:hAnsi="Broadcast Matter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  <w:rPr>
      <w:lang w:val="en-US"/>
    </w:r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  <w:rPr>
      <w:lang w:val="en-US"/>
    </w:r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  <w:rPr>
      <w:lang w:val="en-US"/>
    </w:r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  <w:rPr>
      <w:lang w:val="en-US"/>
    </w:r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  <w:rPr>
      <w:lang w:val="en-US"/>
    </w:r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  <w:rPr>
      <w:lang w:val="en-US"/>
    </w:r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  <w:rPr>
      <w:lang w:val="en-US"/>
    </w:r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  <w:rPr>
      <w:lang w:val="en-US"/>
    </w:r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  <w:lang w:val="en-US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Simples4">
    <w:name w:val="Plain Table 4"/>
    <w:basedOn w:val="Tabela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rsid w:val="00782FB5"/>
    <w:pPr>
      <w:ind w:left="720"/>
      <w:contextualSpacing/>
    </w:pPr>
    <w:rPr>
      <w:lang w:val="en-US"/>
    </w:rPr>
  </w:style>
  <w:style w:type="paragraph" w:styleId="Subttulo">
    <w:name w:val="Subtitle"/>
    <w:basedOn w:val="Normal"/>
    <w:next w:val="Normal"/>
    <w:link w:val="Subttulo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ela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Bakery" w:hAnsi="Bakery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  <w:lang w:val="en-US"/>
    </w:rPr>
  </w:style>
  <w:style w:type="table" w:customStyle="1" w:styleId="TableGrid1">
    <w:name w:val="Table Grid1"/>
    <w:basedOn w:val="Tabelanormal"/>
    <w:next w:val="Tabelacomgrade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ela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Bakery" w:hAnsi="Bakery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F80985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B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8C82AE14B08748ADA0925F7D7624E0" ma:contentTypeVersion="14" ma:contentTypeDescription="Crie um novo documento." ma:contentTypeScope="" ma:versionID="23141d02ec42f04d1c9b300d74fb50ff">
  <xsd:schema xmlns:xsd="http://www.w3.org/2001/XMLSchema" xmlns:xs="http://www.w3.org/2001/XMLSchema" xmlns:p="http://schemas.microsoft.com/office/2006/metadata/properties" xmlns:ns3="a55a6424-be28-4210-bdec-c17778bbafd3" xmlns:ns4="c3e4e06c-f3af-44a4-bde7-e47ce57f9651" targetNamespace="http://schemas.microsoft.com/office/2006/metadata/properties" ma:root="true" ma:fieldsID="9a93e45d3bd5c514d434dba5b155724d" ns3:_="" ns4:_="">
    <xsd:import namespace="a55a6424-be28-4210-bdec-c17778bbafd3"/>
    <xsd:import namespace="c3e4e06c-f3af-44a4-bde7-e47ce57f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a6424-be28-4210-bdec-c17778bba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4e06c-f3af-44a4-bde7-e47ce57f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a6424-be28-4210-bdec-c17778bbaf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64FE9-1265-476C-AA66-42616627D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a6424-be28-4210-bdec-c17778bbafd3"/>
    <ds:schemaRef ds:uri="c3e4e06c-f3af-44a4-bde7-e47ce57f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B083B-F0BD-49C6-8019-C9E63FAC60FC}">
  <ds:schemaRefs>
    <ds:schemaRef ds:uri="http://schemas.microsoft.com/office/2006/documentManagement/types"/>
    <ds:schemaRef ds:uri="http://purl.org/dc/elements/1.1/"/>
    <ds:schemaRef ds:uri="a55a6424-be28-4210-bdec-c17778bbafd3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3e4e06c-f3af-44a4-bde7-e47ce57f965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02F0388-375B-4EA0-8850-899495D74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314389-0C5B-42FB-80F0-CD25F7BA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266</TotalTime>
  <Pages>7</Pages>
  <Words>646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Viana</dc:creator>
  <cp:keywords/>
  <dc:description/>
  <cp:lastModifiedBy>EMANOEL MARQUES SILVA DE LIMA</cp:lastModifiedBy>
  <cp:revision>6</cp:revision>
  <cp:lastPrinted>2023-08-09T19:51:00Z</cp:lastPrinted>
  <dcterms:created xsi:type="dcterms:W3CDTF">2023-08-29T18:26:00Z</dcterms:created>
  <dcterms:modified xsi:type="dcterms:W3CDTF">2023-09-05T16:03:00Z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0x010100CA8C82AE14B08748ADA0925F7D7624E0</vt:lpwstr>
  </property>
</Properties>
</file>